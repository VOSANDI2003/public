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5E0680" w14:textId="1D96FBC6" w:rsidR="002C79E6" w:rsidRDefault="00377309" w:rsidP="006D1D4A">
      <w:pPr>
        <w:pStyle w:val="Heading1"/>
        <w:spacing w:line="360" w:lineRule="auto"/>
        <w:rPr>
          <w:sz w:val="36"/>
          <w:szCs w:val="40"/>
        </w:rPr>
      </w:pPr>
      <w:r w:rsidRPr="00377309">
        <w:rPr>
          <w:sz w:val="36"/>
          <w:szCs w:val="40"/>
        </w:rPr>
        <w:t>RESEARCH OF HOW PYTHON CAN BE USED TO ANALYSE DATA FROM MONGO DB</w:t>
      </w:r>
    </w:p>
    <w:p w14:paraId="3E68FB71" w14:textId="03C74880" w:rsidR="00377309" w:rsidRPr="00377309" w:rsidRDefault="00377309" w:rsidP="006D1D4A">
      <w:pPr>
        <w:spacing w:line="240" w:lineRule="auto"/>
      </w:pPr>
      <w:r w:rsidRPr="00377309">
        <w:t xml:space="preserve">Python can be a powerful tool for analyzing data from MongoDB and a CSV file. To develop a program to analyze sales data, you would typically use Python libraries such as pandas, </w:t>
      </w:r>
      <w:proofErr w:type="spellStart"/>
      <w:r w:rsidRPr="00377309">
        <w:t>pymongo</w:t>
      </w:r>
      <w:proofErr w:type="spellEnd"/>
      <w:r w:rsidRPr="00377309">
        <w:t>, and matplotlib or seaborn for visualization. Here's a basic guide on how you can structure this software.</w:t>
      </w:r>
    </w:p>
    <w:p w14:paraId="4B259BE1" w14:textId="77777777" w:rsidR="006D1D4A" w:rsidRDefault="006D1D4A" w:rsidP="00377309">
      <w:pPr>
        <w:rPr>
          <w:b/>
          <w:bCs/>
        </w:rPr>
      </w:pPr>
    </w:p>
    <w:p w14:paraId="7F591687" w14:textId="25F53601" w:rsidR="00377309" w:rsidRDefault="00377309" w:rsidP="00377309">
      <w:pPr>
        <w:rPr>
          <w:b/>
          <w:bCs/>
        </w:rPr>
      </w:pPr>
      <w:r w:rsidRPr="00377309">
        <w:rPr>
          <w:b/>
          <w:bCs/>
        </w:rPr>
        <w:t>Steps to Develop the Software</w:t>
      </w:r>
    </w:p>
    <w:p w14:paraId="35F4FA52" w14:textId="77777777" w:rsidR="006D1D4A" w:rsidRPr="00377309" w:rsidRDefault="006D1D4A" w:rsidP="00377309">
      <w:pPr>
        <w:rPr>
          <w:b/>
          <w:bCs/>
        </w:rPr>
      </w:pPr>
    </w:p>
    <w:p w14:paraId="17C23880" w14:textId="7CD9E691" w:rsidR="00377309" w:rsidRPr="00377309" w:rsidRDefault="00377309" w:rsidP="006D1D4A">
      <w:pPr>
        <w:numPr>
          <w:ilvl w:val="0"/>
          <w:numId w:val="12"/>
        </w:numPr>
      </w:pPr>
      <w:r w:rsidRPr="00377309">
        <w:rPr>
          <w:b/>
          <w:bCs/>
        </w:rPr>
        <w:t>Set up MongoDB Connection</w:t>
      </w:r>
    </w:p>
    <w:p w14:paraId="10FE38EE" w14:textId="77777777" w:rsidR="00377309" w:rsidRPr="00377309" w:rsidRDefault="00377309" w:rsidP="00377309">
      <w:pPr>
        <w:numPr>
          <w:ilvl w:val="1"/>
          <w:numId w:val="12"/>
        </w:numPr>
      </w:pPr>
      <w:r w:rsidRPr="00377309">
        <w:t xml:space="preserve">Use </w:t>
      </w:r>
      <w:proofErr w:type="spellStart"/>
      <w:r w:rsidRPr="00377309">
        <w:t>pymongo</w:t>
      </w:r>
      <w:proofErr w:type="spellEnd"/>
      <w:r w:rsidRPr="00377309">
        <w:t xml:space="preserve"> to connect to the MongoDB database.</w:t>
      </w:r>
    </w:p>
    <w:p w14:paraId="03DABF4F" w14:textId="77777777" w:rsidR="00377309" w:rsidRPr="00377309" w:rsidRDefault="00377309" w:rsidP="00377309">
      <w:pPr>
        <w:numPr>
          <w:ilvl w:val="1"/>
          <w:numId w:val="12"/>
        </w:numPr>
      </w:pPr>
      <w:r w:rsidRPr="00377309">
        <w:t>Fetch the sales data from MongoDB.</w:t>
      </w:r>
    </w:p>
    <w:p w14:paraId="79E9D9B1" w14:textId="77777777" w:rsidR="00377309" w:rsidRPr="00377309" w:rsidRDefault="00377309" w:rsidP="00377309">
      <w:pPr>
        <w:numPr>
          <w:ilvl w:val="1"/>
          <w:numId w:val="12"/>
        </w:numPr>
      </w:pPr>
      <w:r w:rsidRPr="00377309">
        <w:t>If additional data is in a CSV file (e.g., product details), load it using pandas.</w:t>
      </w:r>
    </w:p>
    <w:p w14:paraId="1B514AA6" w14:textId="77777777" w:rsidR="00377309" w:rsidRPr="00377309" w:rsidRDefault="00377309" w:rsidP="00377309">
      <w:pPr>
        <w:numPr>
          <w:ilvl w:val="0"/>
          <w:numId w:val="12"/>
        </w:numPr>
      </w:pPr>
      <w:r w:rsidRPr="00377309">
        <w:rPr>
          <w:b/>
          <w:bCs/>
        </w:rPr>
        <w:t>Data Analysis Tasks</w:t>
      </w:r>
    </w:p>
    <w:p w14:paraId="18A972C9" w14:textId="77777777" w:rsidR="00377309" w:rsidRPr="00377309" w:rsidRDefault="00377309" w:rsidP="00377309">
      <w:pPr>
        <w:numPr>
          <w:ilvl w:val="1"/>
          <w:numId w:val="12"/>
        </w:numPr>
      </w:pPr>
      <w:r w:rsidRPr="00377309">
        <w:t>Using the combined data, perform analysis to answer the questions:</w:t>
      </w:r>
    </w:p>
    <w:p w14:paraId="37A55081" w14:textId="77777777" w:rsidR="00377309" w:rsidRPr="00377309" w:rsidRDefault="00377309" w:rsidP="006D1D4A">
      <w:pPr>
        <w:numPr>
          <w:ilvl w:val="2"/>
          <w:numId w:val="12"/>
        </w:numPr>
        <w:spacing w:line="276" w:lineRule="auto"/>
      </w:pPr>
      <w:r w:rsidRPr="00377309">
        <w:rPr>
          <w:b/>
          <w:bCs/>
        </w:rPr>
        <w:t>Most Sold Products</w:t>
      </w:r>
      <w:r w:rsidRPr="00377309">
        <w:t>: Count sales of each product to determine the most sold products.</w:t>
      </w:r>
    </w:p>
    <w:p w14:paraId="5C0E2347" w14:textId="77777777" w:rsidR="00377309" w:rsidRPr="00377309" w:rsidRDefault="00377309" w:rsidP="006D1D4A">
      <w:pPr>
        <w:numPr>
          <w:ilvl w:val="2"/>
          <w:numId w:val="12"/>
        </w:numPr>
        <w:spacing w:line="276" w:lineRule="auto"/>
      </w:pPr>
      <w:r w:rsidRPr="00377309">
        <w:rPr>
          <w:b/>
          <w:bCs/>
        </w:rPr>
        <w:t>Most Used Payment Method</w:t>
      </w:r>
      <w:r w:rsidRPr="00377309">
        <w:t>: Count occurrences of each payment method to find the most commonly used one.</w:t>
      </w:r>
    </w:p>
    <w:p w14:paraId="256C4066" w14:textId="77777777" w:rsidR="00377309" w:rsidRPr="00377309" w:rsidRDefault="00377309" w:rsidP="006D1D4A">
      <w:pPr>
        <w:numPr>
          <w:ilvl w:val="2"/>
          <w:numId w:val="12"/>
        </w:numPr>
        <w:spacing w:line="276" w:lineRule="auto"/>
      </w:pPr>
      <w:r w:rsidRPr="00377309">
        <w:rPr>
          <w:b/>
          <w:bCs/>
        </w:rPr>
        <w:t>Most Profitable Product Category</w:t>
      </w:r>
      <w:r w:rsidRPr="00377309">
        <w:t>: Calculate the profit for each category to determine the most profitable one.</w:t>
      </w:r>
    </w:p>
    <w:p w14:paraId="44EF4838" w14:textId="77777777" w:rsidR="00377309" w:rsidRPr="00377309" w:rsidRDefault="00377309" w:rsidP="00377309">
      <w:pPr>
        <w:numPr>
          <w:ilvl w:val="0"/>
          <w:numId w:val="12"/>
        </w:numPr>
      </w:pPr>
      <w:r w:rsidRPr="00377309">
        <w:rPr>
          <w:b/>
          <w:bCs/>
        </w:rPr>
        <w:t>Visualization (Optional)</w:t>
      </w:r>
    </w:p>
    <w:p w14:paraId="2AB26AE8" w14:textId="77777777" w:rsidR="00377309" w:rsidRPr="00377309" w:rsidRDefault="00377309" w:rsidP="006D1D4A">
      <w:pPr>
        <w:numPr>
          <w:ilvl w:val="1"/>
          <w:numId w:val="12"/>
        </w:numPr>
        <w:spacing w:line="360" w:lineRule="auto"/>
      </w:pPr>
      <w:r w:rsidRPr="00377309">
        <w:t>Use matplotlib or seaborn to visualize the results, which can help in understanding trends.</w:t>
      </w:r>
    </w:p>
    <w:p w14:paraId="1F2C36A4" w14:textId="77777777" w:rsidR="002C79E6" w:rsidRDefault="002C79E6" w:rsidP="002C79E6"/>
    <w:p w14:paraId="7E38F8C2" w14:textId="77777777" w:rsidR="002C79E6" w:rsidRDefault="002C79E6" w:rsidP="002C79E6"/>
    <w:p w14:paraId="6AAC19BE" w14:textId="76804453" w:rsidR="002C79E6" w:rsidRDefault="00377309" w:rsidP="00377309">
      <w:pPr>
        <w:pStyle w:val="Heading2"/>
        <w:rPr>
          <w:sz w:val="28"/>
          <w:szCs w:val="32"/>
          <w:u w:val="single"/>
        </w:rPr>
      </w:pPr>
      <w:r w:rsidRPr="00377309">
        <w:rPr>
          <w:sz w:val="28"/>
          <w:szCs w:val="32"/>
          <w:u w:val="single"/>
        </w:rPr>
        <w:t>Sample Code Outline</w:t>
      </w:r>
    </w:p>
    <w:p w14:paraId="7ADF6287" w14:textId="5C8CBFCB" w:rsidR="00377309" w:rsidRDefault="00377309" w:rsidP="00377309">
      <w:pPr>
        <w:pStyle w:val="ListParagraph"/>
        <w:numPr>
          <w:ilvl w:val="0"/>
          <w:numId w:val="13"/>
        </w:numPr>
      </w:pPr>
      <w:r w:rsidRPr="00377309">
        <w:t>Here’s a Python script outline to get started with this project:</w:t>
      </w:r>
    </w:p>
    <w:p w14:paraId="455856CA" w14:textId="604E36EC" w:rsidR="00377309" w:rsidRDefault="00377309" w:rsidP="00377309">
      <w:pPr>
        <w:pStyle w:val="Heading3"/>
        <w:numPr>
          <w:ilvl w:val="0"/>
          <w:numId w:val="14"/>
        </w:numPr>
      </w:pPr>
      <w:r w:rsidRPr="00377309">
        <w:lastRenderedPageBreak/>
        <w:t>Import Required Libraries</w:t>
      </w:r>
    </w:p>
    <w:p w14:paraId="2F30C377" w14:textId="77777777" w:rsidR="00377309" w:rsidRPr="00377309" w:rsidRDefault="00377309" w:rsidP="00377309">
      <w:pPr>
        <w:pStyle w:val="ListParagraph"/>
        <w:spacing w:line="276" w:lineRule="auto"/>
        <w:rPr>
          <w:i/>
          <w:iCs/>
        </w:rPr>
      </w:pPr>
      <w:r w:rsidRPr="00377309">
        <w:rPr>
          <w:i/>
          <w:iCs/>
          <w:color w:val="7030A0"/>
        </w:rPr>
        <w:t>import</w:t>
      </w:r>
      <w:r w:rsidRPr="00377309">
        <w:rPr>
          <w:i/>
          <w:iCs/>
        </w:rPr>
        <w:t xml:space="preserve"> pandas </w:t>
      </w:r>
      <w:r w:rsidRPr="00377309">
        <w:rPr>
          <w:i/>
          <w:iCs/>
          <w:color w:val="7030A0"/>
        </w:rPr>
        <w:t xml:space="preserve">as </w:t>
      </w:r>
      <w:r w:rsidRPr="00377309">
        <w:rPr>
          <w:i/>
          <w:iCs/>
        </w:rPr>
        <w:t>pd</w:t>
      </w:r>
    </w:p>
    <w:p w14:paraId="7CC76F37" w14:textId="77777777" w:rsidR="00377309" w:rsidRPr="00377309" w:rsidRDefault="00377309" w:rsidP="00377309">
      <w:pPr>
        <w:pStyle w:val="ListParagraph"/>
        <w:spacing w:line="276" w:lineRule="auto"/>
        <w:rPr>
          <w:i/>
          <w:iCs/>
          <w:color w:val="7030A0"/>
        </w:rPr>
      </w:pPr>
      <w:r w:rsidRPr="00377309">
        <w:rPr>
          <w:i/>
          <w:iCs/>
          <w:color w:val="7030A0"/>
        </w:rPr>
        <w:t xml:space="preserve">from </w:t>
      </w:r>
      <w:proofErr w:type="spellStart"/>
      <w:r w:rsidRPr="00377309">
        <w:rPr>
          <w:i/>
          <w:iCs/>
        </w:rPr>
        <w:t>pymongo</w:t>
      </w:r>
      <w:proofErr w:type="spellEnd"/>
      <w:r w:rsidRPr="00377309">
        <w:rPr>
          <w:i/>
          <w:iCs/>
        </w:rPr>
        <w:t xml:space="preserve"> </w:t>
      </w:r>
      <w:r w:rsidRPr="00377309">
        <w:rPr>
          <w:i/>
          <w:iCs/>
          <w:color w:val="7030A0"/>
        </w:rPr>
        <w:t xml:space="preserve">import </w:t>
      </w:r>
      <w:proofErr w:type="spellStart"/>
      <w:r w:rsidRPr="00377309">
        <w:rPr>
          <w:i/>
          <w:iCs/>
        </w:rPr>
        <w:t>MongoClient</w:t>
      </w:r>
      <w:proofErr w:type="spellEnd"/>
    </w:p>
    <w:p w14:paraId="0A0279A9" w14:textId="77777777" w:rsidR="00377309" w:rsidRPr="00377309" w:rsidRDefault="00377309" w:rsidP="00377309">
      <w:pPr>
        <w:pStyle w:val="ListParagraph"/>
        <w:spacing w:line="276" w:lineRule="auto"/>
        <w:rPr>
          <w:i/>
          <w:iCs/>
        </w:rPr>
      </w:pPr>
      <w:r w:rsidRPr="00377309">
        <w:rPr>
          <w:i/>
          <w:iCs/>
          <w:color w:val="7030A0"/>
        </w:rPr>
        <w:t xml:space="preserve">import </w:t>
      </w:r>
      <w:proofErr w:type="spellStart"/>
      <w:proofErr w:type="gramStart"/>
      <w:r w:rsidRPr="00377309">
        <w:rPr>
          <w:i/>
          <w:iCs/>
        </w:rPr>
        <w:t>matplotlib.pyplot</w:t>
      </w:r>
      <w:proofErr w:type="spellEnd"/>
      <w:proofErr w:type="gramEnd"/>
      <w:r w:rsidRPr="00377309">
        <w:rPr>
          <w:i/>
          <w:iCs/>
        </w:rPr>
        <w:t xml:space="preserve"> </w:t>
      </w:r>
      <w:r w:rsidRPr="00377309">
        <w:rPr>
          <w:i/>
          <w:iCs/>
          <w:color w:val="7030A0"/>
        </w:rPr>
        <w:t xml:space="preserve">as </w:t>
      </w:r>
      <w:proofErr w:type="spellStart"/>
      <w:r w:rsidRPr="00377309">
        <w:rPr>
          <w:i/>
          <w:iCs/>
        </w:rPr>
        <w:t>plt</w:t>
      </w:r>
      <w:proofErr w:type="spellEnd"/>
    </w:p>
    <w:p w14:paraId="7CEC5D50" w14:textId="1C01F26F" w:rsidR="00377309" w:rsidRDefault="00377309" w:rsidP="00377309">
      <w:pPr>
        <w:pStyle w:val="ListParagraph"/>
        <w:spacing w:line="276" w:lineRule="auto"/>
        <w:rPr>
          <w:i/>
          <w:iCs/>
        </w:rPr>
      </w:pPr>
      <w:r w:rsidRPr="00377309">
        <w:rPr>
          <w:i/>
          <w:iCs/>
          <w:color w:val="7030A0"/>
        </w:rPr>
        <w:t xml:space="preserve">import </w:t>
      </w:r>
      <w:r w:rsidRPr="00377309">
        <w:rPr>
          <w:i/>
          <w:iCs/>
        </w:rPr>
        <w:t xml:space="preserve">seaborn </w:t>
      </w:r>
      <w:r w:rsidRPr="00377309">
        <w:rPr>
          <w:i/>
          <w:iCs/>
          <w:color w:val="7030A0"/>
        </w:rPr>
        <w:t>as</w:t>
      </w:r>
      <w:r w:rsidRPr="00377309">
        <w:rPr>
          <w:i/>
          <w:iCs/>
        </w:rPr>
        <w:t xml:space="preserve"> </w:t>
      </w:r>
      <w:proofErr w:type="spellStart"/>
      <w:r w:rsidRPr="00377309">
        <w:rPr>
          <w:i/>
          <w:iCs/>
        </w:rPr>
        <w:t>sns</w:t>
      </w:r>
      <w:proofErr w:type="spellEnd"/>
    </w:p>
    <w:p w14:paraId="31D45C8D" w14:textId="77777777" w:rsidR="006D1D4A" w:rsidRDefault="006D1D4A" w:rsidP="00377309">
      <w:pPr>
        <w:pStyle w:val="Heading3"/>
      </w:pPr>
    </w:p>
    <w:p w14:paraId="5056B682" w14:textId="02D82D78" w:rsidR="00377309" w:rsidRPr="00377309" w:rsidRDefault="006D1D4A" w:rsidP="00377309">
      <w:pPr>
        <w:pStyle w:val="Heading3"/>
      </w:pPr>
      <w:r>
        <w:t xml:space="preserve">      </w:t>
      </w:r>
      <w:r w:rsidR="00377309" w:rsidRPr="00377309">
        <w:t>2. Set up MongoDB Connection and Load Data</w:t>
      </w:r>
    </w:p>
    <w:p w14:paraId="0A7D6058" w14:textId="77777777" w:rsidR="00377309" w:rsidRPr="00377309" w:rsidRDefault="00377309" w:rsidP="00377309">
      <w:pPr>
        <w:spacing w:line="276" w:lineRule="auto"/>
        <w:rPr>
          <w:color w:val="B7B7B7" w:themeColor="accent6" w:themeTint="66"/>
        </w:rPr>
      </w:pPr>
      <w:r w:rsidRPr="00377309">
        <w:rPr>
          <w:color w:val="B7B7B7" w:themeColor="accent6" w:themeTint="66"/>
        </w:rPr>
        <w:t># Connect to MongoDB</w:t>
      </w:r>
    </w:p>
    <w:p w14:paraId="06E5BE0E" w14:textId="77777777" w:rsidR="00377309" w:rsidRDefault="00377309" w:rsidP="00377309">
      <w:pPr>
        <w:spacing w:line="276" w:lineRule="auto"/>
      </w:pPr>
      <w:r>
        <w:t xml:space="preserve">client = </w:t>
      </w:r>
      <w:proofErr w:type="spellStart"/>
      <w:r>
        <w:t>MongoClient</w:t>
      </w:r>
      <w:proofErr w:type="spellEnd"/>
      <w:r>
        <w:t>(</w:t>
      </w:r>
      <w:r w:rsidRPr="00377309">
        <w:rPr>
          <w:color w:val="00B050"/>
        </w:rPr>
        <w:t>'</w:t>
      </w:r>
      <w:proofErr w:type="spellStart"/>
      <w:r w:rsidRPr="00377309">
        <w:rPr>
          <w:color w:val="00B050"/>
        </w:rPr>
        <w:t>mongodb</w:t>
      </w:r>
      <w:proofErr w:type="spellEnd"/>
      <w:r w:rsidRPr="00377309">
        <w:rPr>
          <w:color w:val="00B050"/>
        </w:rPr>
        <w:t>://localhost:27017/'</w:t>
      </w:r>
      <w:r>
        <w:t>)</w:t>
      </w:r>
    </w:p>
    <w:p w14:paraId="36B8C766" w14:textId="77777777" w:rsidR="00377309" w:rsidRDefault="00377309" w:rsidP="00377309">
      <w:pPr>
        <w:spacing w:line="276" w:lineRule="auto"/>
      </w:pPr>
      <w:proofErr w:type="spellStart"/>
      <w:r>
        <w:t>db</w:t>
      </w:r>
      <w:proofErr w:type="spellEnd"/>
      <w:r>
        <w:t xml:space="preserve"> = client[</w:t>
      </w:r>
      <w:r w:rsidRPr="00377309">
        <w:rPr>
          <w:color w:val="00B050"/>
        </w:rPr>
        <w:t>'</w:t>
      </w:r>
      <w:proofErr w:type="spellStart"/>
      <w:r w:rsidRPr="00377309">
        <w:rPr>
          <w:color w:val="00B050"/>
        </w:rPr>
        <w:t>your_database_name</w:t>
      </w:r>
      <w:proofErr w:type="spellEnd"/>
      <w:r w:rsidRPr="00377309">
        <w:rPr>
          <w:color w:val="00B050"/>
        </w:rPr>
        <w:t>'</w:t>
      </w:r>
      <w:r>
        <w:t>]</w:t>
      </w:r>
    </w:p>
    <w:p w14:paraId="69C66340" w14:textId="77777777" w:rsidR="00377309" w:rsidRDefault="00377309" w:rsidP="00377309">
      <w:pPr>
        <w:spacing w:line="276" w:lineRule="auto"/>
      </w:pPr>
      <w:proofErr w:type="spellStart"/>
      <w:r>
        <w:t>sales_collection</w:t>
      </w:r>
      <w:proofErr w:type="spellEnd"/>
      <w:r>
        <w:t xml:space="preserve"> = </w:t>
      </w:r>
      <w:proofErr w:type="spellStart"/>
      <w:r>
        <w:t>db</w:t>
      </w:r>
      <w:proofErr w:type="spellEnd"/>
      <w:r>
        <w:t>[</w:t>
      </w:r>
      <w:r w:rsidRPr="00377309">
        <w:rPr>
          <w:color w:val="00B050"/>
        </w:rPr>
        <w:t>'sales'</w:t>
      </w:r>
      <w:r>
        <w:t>]</w:t>
      </w:r>
    </w:p>
    <w:p w14:paraId="7ADA8E39" w14:textId="77777777" w:rsidR="00377309" w:rsidRDefault="00377309" w:rsidP="00377309">
      <w:pPr>
        <w:spacing w:line="276" w:lineRule="auto"/>
      </w:pPr>
    </w:p>
    <w:p w14:paraId="2D8F2A34" w14:textId="77777777" w:rsidR="00377309" w:rsidRPr="00377309" w:rsidRDefault="00377309" w:rsidP="00377309">
      <w:pPr>
        <w:spacing w:line="276" w:lineRule="auto"/>
        <w:rPr>
          <w:color w:val="B7B7B7" w:themeColor="accent6" w:themeTint="66"/>
        </w:rPr>
      </w:pPr>
      <w:r w:rsidRPr="00377309">
        <w:rPr>
          <w:color w:val="B7B7B7" w:themeColor="accent6" w:themeTint="66"/>
        </w:rPr>
        <w:t># Load sales data from MongoDB</w:t>
      </w:r>
    </w:p>
    <w:p w14:paraId="6852CC5A" w14:textId="77777777" w:rsidR="00377309" w:rsidRDefault="00377309" w:rsidP="00377309">
      <w:pPr>
        <w:spacing w:line="276" w:lineRule="auto"/>
      </w:pPr>
      <w:proofErr w:type="spellStart"/>
      <w:r>
        <w:t>sales_data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r w:rsidRPr="00377309">
        <w:rPr>
          <w:color w:val="FF0000"/>
        </w:rPr>
        <w:t>list</w:t>
      </w:r>
      <w:r>
        <w:t>(</w:t>
      </w:r>
      <w:proofErr w:type="spellStart"/>
      <w:r>
        <w:t>sales_collection.find</w:t>
      </w:r>
      <w:proofErr w:type="spellEnd"/>
      <w:r>
        <w:t>()))</w:t>
      </w:r>
    </w:p>
    <w:p w14:paraId="4B769321" w14:textId="77777777" w:rsidR="00377309" w:rsidRDefault="00377309" w:rsidP="00377309">
      <w:pPr>
        <w:spacing w:line="276" w:lineRule="auto"/>
      </w:pPr>
    </w:p>
    <w:p w14:paraId="1EF72B30" w14:textId="77777777" w:rsidR="00377309" w:rsidRPr="00377309" w:rsidRDefault="00377309" w:rsidP="00377309">
      <w:pPr>
        <w:spacing w:line="276" w:lineRule="auto"/>
        <w:rPr>
          <w:color w:val="B7B7B7" w:themeColor="accent6" w:themeTint="66"/>
        </w:rPr>
      </w:pPr>
      <w:r w:rsidRPr="00377309">
        <w:rPr>
          <w:color w:val="B7B7B7" w:themeColor="accent6" w:themeTint="66"/>
        </w:rPr>
        <w:t># Load additional product data from CSV if needed</w:t>
      </w:r>
    </w:p>
    <w:p w14:paraId="0B408DE2" w14:textId="77777777" w:rsidR="00377309" w:rsidRDefault="00377309" w:rsidP="00377309">
      <w:pPr>
        <w:spacing w:line="276" w:lineRule="auto"/>
      </w:pPr>
      <w:proofErr w:type="spellStart"/>
      <w:r>
        <w:t>product_data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r w:rsidRPr="00377309">
        <w:rPr>
          <w:color w:val="00B050"/>
        </w:rPr>
        <w:t>'path_to_product_data.csv'</w:t>
      </w:r>
      <w:r>
        <w:t>)</w:t>
      </w:r>
    </w:p>
    <w:p w14:paraId="468FC87B" w14:textId="77777777" w:rsidR="00377309" w:rsidRDefault="00377309" w:rsidP="00377309">
      <w:pPr>
        <w:spacing w:line="276" w:lineRule="auto"/>
      </w:pPr>
    </w:p>
    <w:p w14:paraId="150AE510" w14:textId="77777777" w:rsidR="00377309" w:rsidRPr="00377309" w:rsidRDefault="00377309" w:rsidP="00377309">
      <w:pPr>
        <w:spacing w:line="276" w:lineRule="auto"/>
        <w:rPr>
          <w:color w:val="B7B7B7" w:themeColor="accent6" w:themeTint="66"/>
        </w:rPr>
      </w:pPr>
      <w:r w:rsidRPr="00377309">
        <w:rPr>
          <w:color w:val="B7B7B7" w:themeColor="accent6" w:themeTint="66"/>
        </w:rPr>
        <w:t># Merge data if necessary</w:t>
      </w:r>
    </w:p>
    <w:p w14:paraId="6764842F" w14:textId="5E024A23" w:rsidR="002C79E6" w:rsidRDefault="00377309" w:rsidP="00377309">
      <w:pPr>
        <w:spacing w:line="276" w:lineRule="auto"/>
        <w:rPr>
          <w:color w:val="B7B7B7" w:themeColor="accent6" w:themeTint="66"/>
        </w:rPr>
      </w:pPr>
      <w:r w:rsidRPr="00377309">
        <w:rPr>
          <w:color w:val="B7B7B7" w:themeColor="accent6" w:themeTint="66"/>
        </w:rPr>
        <w:t xml:space="preserve"># </w:t>
      </w:r>
      <w:proofErr w:type="spellStart"/>
      <w:r w:rsidRPr="00377309">
        <w:rPr>
          <w:color w:val="B7B7B7" w:themeColor="accent6" w:themeTint="66"/>
        </w:rPr>
        <w:t>sales_data</w:t>
      </w:r>
      <w:proofErr w:type="spellEnd"/>
      <w:r w:rsidRPr="00377309">
        <w:rPr>
          <w:color w:val="B7B7B7" w:themeColor="accent6" w:themeTint="66"/>
        </w:rPr>
        <w:t xml:space="preserve"> = </w:t>
      </w:r>
      <w:proofErr w:type="spellStart"/>
      <w:proofErr w:type="gramStart"/>
      <w:r w:rsidRPr="00377309">
        <w:rPr>
          <w:color w:val="B7B7B7" w:themeColor="accent6" w:themeTint="66"/>
        </w:rPr>
        <w:t>pd.merge</w:t>
      </w:r>
      <w:proofErr w:type="spellEnd"/>
      <w:proofErr w:type="gramEnd"/>
      <w:r w:rsidRPr="00377309">
        <w:rPr>
          <w:color w:val="B7B7B7" w:themeColor="accent6" w:themeTint="66"/>
        </w:rPr>
        <w:t>(</w:t>
      </w:r>
      <w:proofErr w:type="spellStart"/>
      <w:r w:rsidRPr="00377309">
        <w:rPr>
          <w:color w:val="B7B7B7" w:themeColor="accent6" w:themeTint="66"/>
        </w:rPr>
        <w:t>sales_data</w:t>
      </w:r>
      <w:proofErr w:type="spellEnd"/>
      <w:r w:rsidRPr="00377309">
        <w:rPr>
          <w:color w:val="B7B7B7" w:themeColor="accent6" w:themeTint="66"/>
        </w:rPr>
        <w:t xml:space="preserve">, </w:t>
      </w:r>
      <w:proofErr w:type="spellStart"/>
      <w:r w:rsidRPr="00377309">
        <w:rPr>
          <w:color w:val="B7B7B7" w:themeColor="accent6" w:themeTint="66"/>
        </w:rPr>
        <w:t>product_data</w:t>
      </w:r>
      <w:proofErr w:type="spellEnd"/>
      <w:r w:rsidRPr="00377309">
        <w:rPr>
          <w:color w:val="B7B7B7" w:themeColor="accent6" w:themeTint="66"/>
        </w:rPr>
        <w:t>, on='</w:t>
      </w:r>
      <w:proofErr w:type="spellStart"/>
      <w:r w:rsidRPr="00377309">
        <w:rPr>
          <w:color w:val="B7B7B7" w:themeColor="accent6" w:themeTint="66"/>
        </w:rPr>
        <w:t>product_id</w:t>
      </w:r>
      <w:proofErr w:type="spellEnd"/>
      <w:r w:rsidRPr="00377309">
        <w:rPr>
          <w:color w:val="B7B7B7" w:themeColor="accent6" w:themeTint="66"/>
        </w:rPr>
        <w:t>', how='left')</w:t>
      </w:r>
      <w:r w:rsidRPr="00377309">
        <w:rPr>
          <w:color w:val="B7B7B7" w:themeColor="accent6" w:themeTint="66"/>
        </w:rPr>
        <w:tab/>
      </w:r>
    </w:p>
    <w:p w14:paraId="26DD7FBE" w14:textId="77777777" w:rsidR="00377309" w:rsidRDefault="00377309" w:rsidP="00377309">
      <w:pPr>
        <w:spacing w:line="276" w:lineRule="auto"/>
        <w:rPr>
          <w:color w:val="B7B7B7" w:themeColor="accent6" w:themeTint="66"/>
        </w:rPr>
      </w:pPr>
    </w:p>
    <w:p w14:paraId="5B5819C0" w14:textId="7B192C2A" w:rsidR="006D1D4A" w:rsidRDefault="001E572C" w:rsidP="006D1D4A">
      <w:pPr>
        <w:pStyle w:val="Heading3"/>
      </w:pPr>
      <w:r>
        <w:t xml:space="preserve">     </w:t>
      </w:r>
      <w:r w:rsidR="006D1D4A">
        <w:t xml:space="preserve">3. </w:t>
      </w:r>
      <w:r w:rsidR="006D1D4A" w:rsidRPr="006D1D4A">
        <w:t>Analysis</w:t>
      </w:r>
    </w:p>
    <w:p w14:paraId="0DE71BC3" w14:textId="03F180C3" w:rsidR="006D1D4A" w:rsidRPr="006D1D4A" w:rsidRDefault="006D1D4A" w:rsidP="006D1D4A">
      <w:pPr>
        <w:pStyle w:val="Heading4"/>
      </w:pPr>
      <w:r>
        <w:t xml:space="preserve">a. </w:t>
      </w:r>
      <w:r w:rsidRPr="006D1D4A">
        <w:t>Find the Most Sold Products</w:t>
      </w:r>
    </w:p>
    <w:p w14:paraId="0C9C6D7B" w14:textId="77777777" w:rsidR="006D1D4A" w:rsidRPr="006D1D4A" w:rsidRDefault="006D1D4A" w:rsidP="006D1D4A">
      <w:pPr>
        <w:spacing w:line="276" w:lineRule="auto"/>
        <w:rPr>
          <w:i/>
          <w:iCs/>
        </w:rPr>
      </w:pPr>
      <w:proofErr w:type="spellStart"/>
      <w:r w:rsidRPr="006D1D4A">
        <w:rPr>
          <w:i/>
          <w:iCs/>
        </w:rPr>
        <w:t>most_sold_products</w:t>
      </w:r>
      <w:proofErr w:type="spellEnd"/>
      <w:r w:rsidRPr="006D1D4A">
        <w:rPr>
          <w:i/>
          <w:iCs/>
        </w:rPr>
        <w:t xml:space="preserve"> = </w:t>
      </w:r>
      <w:proofErr w:type="spellStart"/>
      <w:r w:rsidRPr="006D1D4A">
        <w:rPr>
          <w:i/>
          <w:iCs/>
        </w:rPr>
        <w:t>sales_data</w:t>
      </w:r>
      <w:proofErr w:type="spellEnd"/>
      <w:r w:rsidRPr="006D1D4A">
        <w:rPr>
          <w:i/>
          <w:iCs/>
        </w:rPr>
        <w:t>[</w:t>
      </w:r>
      <w:r w:rsidRPr="006D1D4A">
        <w:rPr>
          <w:i/>
          <w:iCs/>
          <w:color w:val="00B050"/>
        </w:rPr>
        <w:t>'</w:t>
      </w:r>
      <w:proofErr w:type="spellStart"/>
      <w:r w:rsidRPr="006D1D4A">
        <w:rPr>
          <w:i/>
          <w:iCs/>
          <w:color w:val="00B050"/>
        </w:rPr>
        <w:t>product_id</w:t>
      </w:r>
      <w:proofErr w:type="spellEnd"/>
      <w:r w:rsidRPr="006D1D4A">
        <w:rPr>
          <w:i/>
          <w:iCs/>
          <w:color w:val="00B050"/>
        </w:rPr>
        <w:t>'</w:t>
      </w:r>
      <w:r w:rsidRPr="006D1D4A">
        <w:rPr>
          <w:i/>
          <w:iCs/>
        </w:rPr>
        <w:t>].</w:t>
      </w:r>
      <w:proofErr w:type="spellStart"/>
      <w:r w:rsidRPr="006D1D4A">
        <w:rPr>
          <w:i/>
          <w:iCs/>
        </w:rPr>
        <w:t>value_</w:t>
      </w:r>
      <w:proofErr w:type="gramStart"/>
      <w:r w:rsidRPr="006D1D4A">
        <w:rPr>
          <w:i/>
          <w:iCs/>
        </w:rPr>
        <w:t>counts</w:t>
      </w:r>
      <w:proofErr w:type="spellEnd"/>
      <w:r w:rsidRPr="006D1D4A">
        <w:rPr>
          <w:i/>
          <w:iCs/>
        </w:rPr>
        <w:t>(</w:t>
      </w:r>
      <w:proofErr w:type="gramEnd"/>
      <w:r w:rsidRPr="006D1D4A">
        <w:rPr>
          <w:i/>
          <w:iCs/>
        </w:rPr>
        <w:t>)</w:t>
      </w:r>
    </w:p>
    <w:p w14:paraId="75BB32F7" w14:textId="6820B6A9" w:rsidR="006D1D4A" w:rsidRPr="006D1D4A" w:rsidRDefault="006D1D4A" w:rsidP="006D1D4A">
      <w:pPr>
        <w:spacing w:line="276" w:lineRule="auto"/>
        <w:rPr>
          <w:i/>
          <w:iCs/>
        </w:rPr>
      </w:pPr>
      <w:proofErr w:type="gramStart"/>
      <w:r w:rsidRPr="006D1D4A">
        <w:rPr>
          <w:i/>
          <w:iCs/>
          <w:color w:val="FF0000"/>
        </w:rPr>
        <w:t>print</w:t>
      </w:r>
      <w:r w:rsidRPr="006D1D4A">
        <w:rPr>
          <w:i/>
          <w:iCs/>
          <w:color w:val="00B050"/>
        </w:rPr>
        <w:t>(</w:t>
      </w:r>
      <w:proofErr w:type="gramEnd"/>
      <w:r w:rsidRPr="006D1D4A">
        <w:rPr>
          <w:i/>
          <w:iCs/>
          <w:color w:val="00B050"/>
        </w:rPr>
        <w:t xml:space="preserve">"Most Sold Products:\n", </w:t>
      </w:r>
      <w:proofErr w:type="spellStart"/>
      <w:r w:rsidRPr="006D1D4A">
        <w:rPr>
          <w:i/>
          <w:iCs/>
        </w:rPr>
        <w:t>most_sold_products.head</w:t>
      </w:r>
      <w:proofErr w:type="spellEnd"/>
      <w:r w:rsidRPr="006D1D4A">
        <w:rPr>
          <w:i/>
          <w:iCs/>
        </w:rPr>
        <w:t>())</w:t>
      </w:r>
    </w:p>
    <w:p w14:paraId="2525475E" w14:textId="77777777" w:rsidR="006D1D4A" w:rsidRPr="006D1D4A" w:rsidRDefault="006D1D4A" w:rsidP="006D1D4A">
      <w:pPr>
        <w:pStyle w:val="ListParagraph"/>
        <w:ind w:left="2880"/>
      </w:pPr>
    </w:p>
    <w:p w14:paraId="39E19955" w14:textId="4096B694" w:rsidR="201D26C8" w:rsidRDefault="006D1D4A" w:rsidP="006D1D4A">
      <w:pPr>
        <w:pStyle w:val="Heading4"/>
      </w:pPr>
      <w:r w:rsidRPr="006D1D4A">
        <w:t>b. Determine the Most Used Payment Method</w:t>
      </w:r>
    </w:p>
    <w:p w14:paraId="267B9B52" w14:textId="77777777" w:rsidR="006D1D4A" w:rsidRDefault="006D1D4A" w:rsidP="006D1D4A">
      <w:pPr>
        <w:spacing w:line="276" w:lineRule="auto"/>
      </w:pPr>
      <w:proofErr w:type="spellStart"/>
      <w:r>
        <w:t>payment_methods</w:t>
      </w:r>
      <w:proofErr w:type="spellEnd"/>
      <w:r>
        <w:t xml:space="preserve"> = </w:t>
      </w:r>
      <w:proofErr w:type="spellStart"/>
      <w:r>
        <w:t>sales_data</w:t>
      </w:r>
      <w:proofErr w:type="spellEnd"/>
      <w:r>
        <w:t>[</w:t>
      </w:r>
      <w:r w:rsidRPr="006D1D4A">
        <w:rPr>
          <w:color w:val="00B050"/>
        </w:rPr>
        <w:t>'</w:t>
      </w:r>
      <w:proofErr w:type="spellStart"/>
      <w:r w:rsidRPr="006D1D4A">
        <w:rPr>
          <w:color w:val="00B050"/>
        </w:rPr>
        <w:t>payment_method</w:t>
      </w:r>
      <w:proofErr w:type="spellEnd"/>
      <w:r w:rsidRPr="006D1D4A">
        <w:rPr>
          <w:color w:val="00B050"/>
        </w:rPr>
        <w:t>'</w:t>
      </w:r>
      <w:r>
        <w:t>].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>)</w:t>
      </w:r>
    </w:p>
    <w:p w14:paraId="153FDF32" w14:textId="6F026E6E" w:rsidR="006D1D4A" w:rsidRDefault="006D1D4A" w:rsidP="006D1D4A">
      <w:pPr>
        <w:spacing w:line="276" w:lineRule="auto"/>
      </w:pPr>
      <w:proofErr w:type="gramStart"/>
      <w:r w:rsidRPr="006D1D4A">
        <w:rPr>
          <w:color w:val="FF0000"/>
        </w:rPr>
        <w:t>print</w:t>
      </w:r>
      <w:r>
        <w:t>(</w:t>
      </w:r>
      <w:proofErr w:type="gramEnd"/>
      <w:r>
        <w:t>"</w:t>
      </w:r>
      <w:r w:rsidRPr="006D1D4A">
        <w:rPr>
          <w:color w:val="00B050"/>
        </w:rPr>
        <w:t>Most Used Payment Method:\n</w:t>
      </w:r>
      <w:r>
        <w:t xml:space="preserve">", </w:t>
      </w:r>
      <w:proofErr w:type="spellStart"/>
      <w:r>
        <w:t>payment_methods.head</w:t>
      </w:r>
      <w:proofErr w:type="spellEnd"/>
      <w:r>
        <w:t>())</w:t>
      </w:r>
    </w:p>
    <w:p w14:paraId="1D2943BC" w14:textId="77777777" w:rsidR="006D1D4A" w:rsidRDefault="006D1D4A" w:rsidP="006D1D4A">
      <w:pPr>
        <w:spacing w:line="276" w:lineRule="auto"/>
      </w:pPr>
    </w:p>
    <w:p w14:paraId="6755696C" w14:textId="7C76F37D" w:rsidR="006D1D4A" w:rsidRDefault="006D1D4A" w:rsidP="006D1D4A">
      <w:pPr>
        <w:pStyle w:val="Heading4"/>
      </w:pPr>
      <w:r w:rsidRPr="006D1D4A">
        <w:t>c. Find the Most Profitable Product Category</w:t>
      </w:r>
    </w:p>
    <w:p w14:paraId="771EAE68" w14:textId="6284CEB3" w:rsidR="006D1D4A" w:rsidRPr="001E572C" w:rsidRDefault="006D1D4A" w:rsidP="006D1D4A">
      <w:pPr>
        <w:spacing w:line="276" w:lineRule="auto"/>
        <w:rPr>
          <w:i/>
          <w:iCs/>
          <w:color w:val="2F2F2F" w:themeColor="accent5" w:themeShade="80"/>
        </w:rPr>
      </w:pPr>
      <w:r w:rsidRPr="001E572C">
        <w:rPr>
          <w:i/>
          <w:iCs/>
          <w:color w:val="2F2F2F" w:themeColor="accent5" w:themeShade="80"/>
        </w:rPr>
        <w:t xml:space="preserve">Assuming </w:t>
      </w:r>
      <w:proofErr w:type="spellStart"/>
      <w:r w:rsidRPr="001E572C">
        <w:rPr>
          <w:i/>
          <w:iCs/>
          <w:color w:val="2F2F2F" w:themeColor="accent5" w:themeShade="80"/>
        </w:rPr>
        <w:t>sales_data</w:t>
      </w:r>
      <w:proofErr w:type="spellEnd"/>
      <w:r w:rsidRPr="001E572C">
        <w:rPr>
          <w:i/>
          <w:iCs/>
          <w:color w:val="2F2F2F" w:themeColor="accent5" w:themeShade="80"/>
        </w:rPr>
        <w:t xml:space="preserve"> has price and cost columns and </w:t>
      </w:r>
      <w:proofErr w:type="spellStart"/>
      <w:r w:rsidRPr="001E572C">
        <w:rPr>
          <w:i/>
          <w:iCs/>
          <w:color w:val="2F2F2F" w:themeColor="accent5" w:themeShade="80"/>
        </w:rPr>
        <w:t>product_data</w:t>
      </w:r>
      <w:proofErr w:type="spellEnd"/>
      <w:r w:rsidRPr="001E572C">
        <w:rPr>
          <w:i/>
          <w:iCs/>
          <w:color w:val="2F2F2F" w:themeColor="accent5" w:themeShade="80"/>
        </w:rPr>
        <w:t xml:space="preserve"> has category:</w:t>
      </w:r>
    </w:p>
    <w:p w14:paraId="6B941AE0" w14:textId="77777777" w:rsidR="006D1D4A" w:rsidRPr="001E572C" w:rsidRDefault="006D1D4A" w:rsidP="006D1D4A">
      <w:pPr>
        <w:spacing w:line="276" w:lineRule="auto"/>
        <w:rPr>
          <w:i/>
          <w:iCs/>
          <w:color w:val="2F2F2F" w:themeColor="accent5" w:themeShade="80"/>
        </w:rPr>
      </w:pPr>
      <w:r w:rsidRPr="001E572C">
        <w:rPr>
          <w:i/>
          <w:iCs/>
          <w:color w:val="2F2F2F" w:themeColor="accent5" w:themeShade="80"/>
        </w:rPr>
        <w:t># Calculate profit for each sale</w:t>
      </w:r>
    </w:p>
    <w:p w14:paraId="2BD7EE00" w14:textId="77777777" w:rsidR="006D1D4A" w:rsidRPr="001E572C" w:rsidRDefault="006D1D4A" w:rsidP="006D1D4A">
      <w:pPr>
        <w:spacing w:line="276" w:lineRule="auto"/>
        <w:rPr>
          <w:i/>
          <w:iCs/>
          <w:color w:val="2F2F2F" w:themeColor="accent5" w:themeShade="80"/>
        </w:rPr>
      </w:pPr>
      <w:proofErr w:type="spellStart"/>
      <w:r w:rsidRPr="001E572C">
        <w:rPr>
          <w:i/>
          <w:iCs/>
          <w:color w:val="2F2F2F" w:themeColor="accent5" w:themeShade="80"/>
        </w:rPr>
        <w:t>sales_data</w:t>
      </w:r>
      <w:proofErr w:type="spellEnd"/>
      <w:r w:rsidRPr="001E572C">
        <w:rPr>
          <w:i/>
          <w:iCs/>
          <w:color w:val="2F2F2F" w:themeColor="accent5" w:themeShade="80"/>
        </w:rPr>
        <w:t xml:space="preserve">['profit'] = </w:t>
      </w:r>
      <w:proofErr w:type="spellStart"/>
      <w:r w:rsidRPr="001E572C">
        <w:rPr>
          <w:i/>
          <w:iCs/>
          <w:color w:val="2F2F2F" w:themeColor="accent5" w:themeShade="80"/>
        </w:rPr>
        <w:t>sales_data</w:t>
      </w:r>
      <w:proofErr w:type="spellEnd"/>
      <w:r w:rsidRPr="001E572C">
        <w:rPr>
          <w:i/>
          <w:iCs/>
          <w:color w:val="2F2F2F" w:themeColor="accent5" w:themeShade="80"/>
        </w:rPr>
        <w:t xml:space="preserve">['price'] - </w:t>
      </w:r>
      <w:proofErr w:type="spellStart"/>
      <w:r w:rsidRPr="001E572C">
        <w:rPr>
          <w:i/>
          <w:iCs/>
          <w:color w:val="2F2F2F" w:themeColor="accent5" w:themeShade="80"/>
        </w:rPr>
        <w:t>sales_data</w:t>
      </w:r>
      <w:proofErr w:type="spellEnd"/>
      <w:r w:rsidRPr="001E572C">
        <w:rPr>
          <w:i/>
          <w:iCs/>
          <w:color w:val="2F2F2F" w:themeColor="accent5" w:themeShade="80"/>
        </w:rPr>
        <w:t>['cost']</w:t>
      </w:r>
    </w:p>
    <w:p w14:paraId="15D23BC3" w14:textId="77777777" w:rsidR="006D1D4A" w:rsidRPr="001E572C" w:rsidRDefault="006D1D4A" w:rsidP="006D1D4A">
      <w:pPr>
        <w:spacing w:line="276" w:lineRule="auto"/>
        <w:rPr>
          <w:i/>
          <w:iCs/>
          <w:color w:val="2F2F2F" w:themeColor="accent5" w:themeShade="80"/>
        </w:rPr>
      </w:pPr>
    </w:p>
    <w:p w14:paraId="3D4B5F70" w14:textId="77777777" w:rsidR="006D1D4A" w:rsidRPr="001E572C" w:rsidRDefault="006D1D4A" w:rsidP="006D1D4A">
      <w:pPr>
        <w:spacing w:line="276" w:lineRule="auto"/>
        <w:rPr>
          <w:i/>
          <w:iCs/>
          <w:color w:val="2F2F2F" w:themeColor="accent5" w:themeShade="80"/>
        </w:rPr>
      </w:pPr>
      <w:r w:rsidRPr="001E572C">
        <w:rPr>
          <w:i/>
          <w:iCs/>
          <w:color w:val="2F2F2F" w:themeColor="accent5" w:themeShade="80"/>
        </w:rPr>
        <w:t># Merge category information if necessary</w:t>
      </w:r>
    </w:p>
    <w:p w14:paraId="0F991CFD" w14:textId="77777777" w:rsidR="006D1D4A" w:rsidRPr="001E572C" w:rsidRDefault="006D1D4A" w:rsidP="006D1D4A">
      <w:pPr>
        <w:spacing w:line="276" w:lineRule="auto"/>
        <w:rPr>
          <w:i/>
          <w:iCs/>
          <w:color w:val="2F2F2F" w:themeColor="accent5" w:themeShade="80"/>
        </w:rPr>
      </w:pPr>
      <w:proofErr w:type="spellStart"/>
      <w:r w:rsidRPr="001E572C">
        <w:rPr>
          <w:i/>
          <w:iCs/>
          <w:color w:val="2F2F2F" w:themeColor="accent5" w:themeShade="80"/>
        </w:rPr>
        <w:lastRenderedPageBreak/>
        <w:t>sales_data</w:t>
      </w:r>
      <w:proofErr w:type="spellEnd"/>
      <w:r w:rsidRPr="001E572C">
        <w:rPr>
          <w:i/>
          <w:iCs/>
          <w:color w:val="2F2F2F" w:themeColor="accent5" w:themeShade="80"/>
        </w:rPr>
        <w:t xml:space="preserve"> = </w:t>
      </w:r>
      <w:proofErr w:type="spellStart"/>
      <w:proofErr w:type="gramStart"/>
      <w:r w:rsidRPr="001E572C">
        <w:rPr>
          <w:i/>
          <w:iCs/>
          <w:color w:val="2F2F2F" w:themeColor="accent5" w:themeShade="80"/>
        </w:rPr>
        <w:t>pd.merge</w:t>
      </w:r>
      <w:proofErr w:type="spellEnd"/>
      <w:proofErr w:type="gramEnd"/>
      <w:r w:rsidRPr="001E572C">
        <w:rPr>
          <w:i/>
          <w:iCs/>
          <w:color w:val="2F2F2F" w:themeColor="accent5" w:themeShade="80"/>
        </w:rPr>
        <w:t>(</w:t>
      </w:r>
      <w:proofErr w:type="spellStart"/>
      <w:r w:rsidRPr="001E572C">
        <w:rPr>
          <w:i/>
          <w:iCs/>
          <w:color w:val="2F2F2F" w:themeColor="accent5" w:themeShade="80"/>
        </w:rPr>
        <w:t>sales_data</w:t>
      </w:r>
      <w:proofErr w:type="spellEnd"/>
      <w:r w:rsidRPr="001E572C">
        <w:rPr>
          <w:i/>
          <w:iCs/>
          <w:color w:val="2F2F2F" w:themeColor="accent5" w:themeShade="80"/>
        </w:rPr>
        <w:t xml:space="preserve">, </w:t>
      </w:r>
      <w:proofErr w:type="spellStart"/>
      <w:r w:rsidRPr="001E572C">
        <w:rPr>
          <w:i/>
          <w:iCs/>
          <w:color w:val="2F2F2F" w:themeColor="accent5" w:themeShade="80"/>
        </w:rPr>
        <w:t>product_data</w:t>
      </w:r>
      <w:proofErr w:type="spellEnd"/>
      <w:r w:rsidRPr="001E572C">
        <w:rPr>
          <w:i/>
          <w:iCs/>
          <w:color w:val="2F2F2F" w:themeColor="accent5" w:themeShade="80"/>
        </w:rPr>
        <w:t>[['</w:t>
      </w:r>
      <w:proofErr w:type="spellStart"/>
      <w:r w:rsidRPr="001E572C">
        <w:rPr>
          <w:i/>
          <w:iCs/>
          <w:color w:val="2F2F2F" w:themeColor="accent5" w:themeShade="80"/>
        </w:rPr>
        <w:t>product_id</w:t>
      </w:r>
      <w:proofErr w:type="spellEnd"/>
      <w:r w:rsidRPr="001E572C">
        <w:rPr>
          <w:i/>
          <w:iCs/>
          <w:color w:val="2F2F2F" w:themeColor="accent5" w:themeShade="80"/>
        </w:rPr>
        <w:t>', 'category']], on='</w:t>
      </w:r>
      <w:proofErr w:type="spellStart"/>
      <w:r w:rsidRPr="001E572C">
        <w:rPr>
          <w:i/>
          <w:iCs/>
          <w:color w:val="2F2F2F" w:themeColor="accent5" w:themeShade="80"/>
        </w:rPr>
        <w:t>product_id</w:t>
      </w:r>
      <w:proofErr w:type="spellEnd"/>
      <w:r w:rsidRPr="001E572C">
        <w:rPr>
          <w:i/>
          <w:iCs/>
          <w:color w:val="2F2F2F" w:themeColor="accent5" w:themeShade="80"/>
        </w:rPr>
        <w:t>', how='left')</w:t>
      </w:r>
    </w:p>
    <w:p w14:paraId="7FF9CC74" w14:textId="77777777" w:rsidR="006D1D4A" w:rsidRPr="001E572C" w:rsidRDefault="006D1D4A" w:rsidP="006D1D4A">
      <w:pPr>
        <w:spacing w:line="276" w:lineRule="auto"/>
        <w:rPr>
          <w:i/>
          <w:iCs/>
          <w:color w:val="2F2F2F" w:themeColor="accent5" w:themeShade="80"/>
        </w:rPr>
      </w:pPr>
    </w:p>
    <w:p w14:paraId="2D258756" w14:textId="77777777" w:rsidR="006D1D4A" w:rsidRPr="001E572C" w:rsidRDefault="006D1D4A" w:rsidP="006D1D4A">
      <w:pPr>
        <w:spacing w:line="276" w:lineRule="auto"/>
        <w:rPr>
          <w:i/>
          <w:iCs/>
          <w:color w:val="2F2F2F" w:themeColor="accent5" w:themeShade="80"/>
        </w:rPr>
      </w:pPr>
      <w:r w:rsidRPr="001E572C">
        <w:rPr>
          <w:i/>
          <w:iCs/>
          <w:color w:val="2F2F2F" w:themeColor="accent5" w:themeShade="80"/>
        </w:rPr>
        <w:t># Calculate total profit by category</w:t>
      </w:r>
    </w:p>
    <w:p w14:paraId="13C5B833" w14:textId="77777777" w:rsidR="006D1D4A" w:rsidRPr="001E572C" w:rsidRDefault="006D1D4A" w:rsidP="006D1D4A">
      <w:pPr>
        <w:spacing w:line="276" w:lineRule="auto"/>
        <w:rPr>
          <w:i/>
          <w:iCs/>
          <w:color w:val="2F2F2F" w:themeColor="accent5" w:themeShade="80"/>
        </w:rPr>
      </w:pPr>
      <w:proofErr w:type="spellStart"/>
      <w:r w:rsidRPr="001E572C">
        <w:rPr>
          <w:i/>
          <w:iCs/>
          <w:color w:val="2F2F2F" w:themeColor="accent5" w:themeShade="80"/>
        </w:rPr>
        <w:t>profit_by_category</w:t>
      </w:r>
      <w:proofErr w:type="spellEnd"/>
      <w:r w:rsidRPr="001E572C">
        <w:rPr>
          <w:i/>
          <w:iCs/>
          <w:color w:val="2F2F2F" w:themeColor="accent5" w:themeShade="80"/>
        </w:rPr>
        <w:t xml:space="preserve"> = </w:t>
      </w:r>
      <w:proofErr w:type="spellStart"/>
      <w:r w:rsidRPr="001E572C">
        <w:rPr>
          <w:i/>
          <w:iCs/>
          <w:color w:val="2F2F2F" w:themeColor="accent5" w:themeShade="80"/>
        </w:rPr>
        <w:t>sales_</w:t>
      </w:r>
      <w:proofErr w:type="gramStart"/>
      <w:r w:rsidRPr="001E572C">
        <w:rPr>
          <w:i/>
          <w:iCs/>
          <w:color w:val="2F2F2F" w:themeColor="accent5" w:themeShade="80"/>
        </w:rPr>
        <w:t>data.groupby</w:t>
      </w:r>
      <w:proofErr w:type="spellEnd"/>
      <w:proofErr w:type="gramEnd"/>
      <w:r w:rsidRPr="001E572C">
        <w:rPr>
          <w:i/>
          <w:iCs/>
          <w:color w:val="2F2F2F" w:themeColor="accent5" w:themeShade="80"/>
        </w:rPr>
        <w:t>('category')['profit'].sum()</w:t>
      </w:r>
    </w:p>
    <w:p w14:paraId="7EE66A65" w14:textId="23383AB8" w:rsidR="006D1D4A" w:rsidRPr="001E572C" w:rsidRDefault="006D1D4A" w:rsidP="006D1D4A">
      <w:pPr>
        <w:spacing w:line="276" w:lineRule="auto"/>
        <w:rPr>
          <w:i/>
          <w:iCs/>
          <w:color w:val="2F2F2F" w:themeColor="accent5" w:themeShade="80"/>
        </w:rPr>
      </w:pPr>
      <w:proofErr w:type="gramStart"/>
      <w:r w:rsidRPr="001E572C">
        <w:rPr>
          <w:i/>
          <w:iCs/>
          <w:color w:val="2F2F2F" w:themeColor="accent5" w:themeShade="80"/>
        </w:rPr>
        <w:t>print(</w:t>
      </w:r>
      <w:proofErr w:type="gramEnd"/>
      <w:r w:rsidRPr="001E572C">
        <w:rPr>
          <w:i/>
          <w:iCs/>
          <w:color w:val="2F2F2F" w:themeColor="accent5" w:themeShade="80"/>
        </w:rPr>
        <w:t xml:space="preserve">"Most Profitable Product Category:\n", </w:t>
      </w:r>
      <w:proofErr w:type="spellStart"/>
      <w:r w:rsidRPr="001E572C">
        <w:rPr>
          <w:i/>
          <w:iCs/>
          <w:color w:val="2F2F2F" w:themeColor="accent5" w:themeShade="80"/>
        </w:rPr>
        <w:t>profit_by_category.sort_values</w:t>
      </w:r>
      <w:proofErr w:type="spellEnd"/>
      <w:r w:rsidRPr="001E572C">
        <w:rPr>
          <w:i/>
          <w:iCs/>
          <w:color w:val="2F2F2F" w:themeColor="accent5" w:themeShade="80"/>
        </w:rPr>
        <w:t>(ascending=False).head())</w:t>
      </w:r>
    </w:p>
    <w:p w14:paraId="7E779C45" w14:textId="77777777" w:rsidR="006D1D4A" w:rsidRDefault="006D1D4A" w:rsidP="006D1D4A">
      <w:pPr>
        <w:spacing w:line="276" w:lineRule="auto"/>
        <w:rPr>
          <w:i/>
          <w:iCs/>
          <w:color w:val="949494" w:themeColor="accent6" w:themeTint="99"/>
        </w:rPr>
      </w:pPr>
    </w:p>
    <w:p w14:paraId="684657BD" w14:textId="77777777" w:rsidR="006D1D4A" w:rsidRDefault="006D1D4A" w:rsidP="006D1D4A">
      <w:pPr>
        <w:spacing w:line="276" w:lineRule="auto"/>
        <w:rPr>
          <w:i/>
          <w:iCs/>
          <w:color w:val="949494" w:themeColor="accent6" w:themeTint="99"/>
        </w:rPr>
      </w:pPr>
    </w:p>
    <w:p w14:paraId="4F6DC481" w14:textId="36C8BB74" w:rsidR="006D1D4A" w:rsidRDefault="006D1D4A" w:rsidP="006D1D4A">
      <w:pPr>
        <w:pStyle w:val="Heading3"/>
        <w:numPr>
          <w:ilvl w:val="0"/>
          <w:numId w:val="12"/>
        </w:numPr>
      </w:pPr>
      <w:r w:rsidRPr="006D1D4A">
        <w:t>Visualization (Optional)</w:t>
      </w:r>
    </w:p>
    <w:p w14:paraId="0C50187E" w14:textId="77777777" w:rsidR="006D1D4A" w:rsidRPr="001E572C" w:rsidRDefault="006D1D4A" w:rsidP="006D1D4A">
      <w:pPr>
        <w:pStyle w:val="ListParagraph"/>
        <w:spacing w:line="276" w:lineRule="auto"/>
        <w:rPr>
          <w:i/>
          <w:iCs/>
          <w:color w:val="2F2F2F" w:themeColor="accent5" w:themeShade="80"/>
        </w:rPr>
      </w:pPr>
      <w:r w:rsidRPr="001E572C">
        <w:rPr>
          <w:i/>
          <w:iCs/>
          <w:color w:val="2F2F2F" w:themeColor="accent5" w:themeShade="80"/>
        </w:rPr>
        <w:t># Plot Most Sold Products</w:t>
      </w:r>
    </w:p>
    <w:p w14:paraId="77C854AA" w14:textId="77777777" w:rsidR="006D1D4A" w:rsidRPr="001E572C" w:rsidRDefault="006D1D4A" w:rsidP="006D1D4A">
      <w:pPr>
        <w:pStyle w:val="ListParagraph"/>
        <w:spacing w:line="276" w:lineRule="auto"/>
        <w:rPr>
          <w:i/>
          <w:iCs/>
          <w:color w:val="2F2F2F" w:themeColor="accent5" w:themeShade="80"/>
        </w:rPr>
      </w:pPr>
      <w:proofErr w:type="spellStart"/>
      <w:proofErr w:type="gramStart"/>
      <w:r w:rsidRPr="001E572C">
        <w:rPr>
          <w:i/>
          <w:iCs/>
          <w:color w:val="2F2F2F" w:themeColor="accent5" w:themeShade="80"/>
        </w:rPr>
        <w:t>plt.figure</w:t>
      </w:r>
      <w:proofErr w:type="spellEnd"/>
      <w:proofErr w:type="gramEnd"/>
      <w:r w:rsidRPr="001E572C">
        <w:rPr>
          <w:i/>
          <w:iCs/>
          <w:color w:val="2F2F2F" w:themeColor="accent5" w:themeShade="80"/>
        </w:rPr>
        <w:t>(</w:t>
      </w:r>
      <w:proofErr w:type="spellStart"/>
      <w:r w:rsidRPr="001E572C">
        <w:rPr>
          <w:i/>
          <w:iCs/>
          <w:color w:val="2F2F2F" w:themeColor="accent5" w:themeShade="80"/>
        </w:rPr>
        <w:t>figsize</w:t>
      </w:r>
      <w:proofErr w:type="spellEnd"/>
      <w:r w:rsidRPr="001E572C">
        <w:rPr>
          <w:i/>
          <w:iCs/>
          <w:color w:val="2F2F2F" w:themeColor="accent5" w:themeShade="80"/>
        </w:rPr>
        <w:t>=(10, 6))</w:t>
      </w:r>
    </w:p>
    <w:p w14:paraId="5B64F51E" w14:textId="77777777" w:rsidR="006D1D4A" w:rsidRPr="001E572C" w:rsidRDefault="006D1D4A" w:rsidP="006D1D4A">
      <w:pPr>
        <w:pStyle w:val="ListParagraph"/>
        <w:spacing w:line="276" w:lineRule="auto"/>
        <w:rPr>
          <w:i/>
          <w:iCs/>
          <w:color w:val="2F2F2F" w:themeColor="accent5" w:themeShade="80"/>
        </w:rPr>
      </w:pPr>
      <w:proofErr w:type="spellStart"/>
      <w:r w:rsidRPr="001E572C">
        <w:rPr>
          <w:i/>
          <w:iCs/>
          <w:color w:val="2F2F2F" w:themeColor="accent5" w:themeShade="80"/>
        </w:rPr>
        <w:t>most_sold_</w:t>
      </w:r>
      <w:proofErr w:type="gramStart"/>
      <w:r w:rsidRPr="001E572C">
        <w:rPr>
          <w:i/>
          <w:iCs/>
          <w:color w:val="2F2F2F" w:themeColor="accent5" w:themeShade="80"/>
        </w:rPr>
        <w:t>products.head</w:t>
      </w:r>
      <w:proofErr w:type="spellEnd"/>
      <w:proofErr w:type="gramEnd"/>
      <w:r w:rsidRPr="001E572C">
        <w:rPr>
          <w:i/>
          <w:iCs/>
          <w:color w:val="2F2F2F" w:themeColor="accent5" w:themeShade="80"/>
        </w:rPr>
        <w:t>(10).plot(kind='bar')</w:t>
      </w:r>
    </w:p>
    <w:p w14:paraId="4B1C6760" w14:textId="77777777" w:rsidR="006D1D4A" w:rsidRPr="001E572C" w:rsidRDefault="006D1D4A" w:rsidP="006D1D4A">
      <w:pPr>
        <w:pStyle w:val="ListParagraph"/>
        <w:spacing w:line="276" w:lineRule="auto"/>
        <w:rPr>
          <w:i/>
          <w:iCs/>
          <w:color w:val="2F2F2F" w:themeColor="accent5" w:themeShade="80"/>
        </w:rPr>
      </w:pPr>
      <w:proofErr w:type="spellStart"/>
      <w:proofErr w:type="gramStart"/>
      <w:r w:rsidRPr="001E572C">
        <w:rPr>
          <w:i/>
          <w:iCs/>
          <w:color w:val="2F2F2F" w:themeColor="accent5" w:themeShade="80"/>
        </w:rPr>
        <w:t>plt.title</w:t>
      </w:r>
      <w:proofErr w:type="spellEnd"/>
      <w:proofErr w:type="gramEnd"/>
      <w:r w:rsidRPr="001E572C">
        <w:rPr>
          <w:i/>
          <w:iCs/>
          <w:color w:val="2F2F2F" w:themeColor="accent5" w:themeShade="80"/>
        </w:rPr>
        <w:t>("Top 10 Most Sold Products")</w:t>
      </w:r>
    </w:p>
    <w:p w14:paraId="1BB6A1CC" w14:textId="77777777" w:rsidR="006D1D4A" w:rsidRPr="001E572C" w:rsidRDefault="006D1D4A" w:rsidP="006D1D4A">
      <w:pPr>
        <w:pStyle w:val="ListParagraph"/>
        <w:spacing w:line="276" w:lineRule="auto"/>
        <w:rPr>
          <w:i/>
          <w:iCs/>
          <w:color w:val="2F2F2F" w:themeColor="accent5" w:themeShade="80"/>
        </w:rPr>
      </w:pPr>
      <w:proofErr w:type="spellStart"/>
      <w:proofErr w:type="gramStart"/>
      <w:r w:rsidRPr="001E572C">
        <w:rPr>
          <w:i/>
          <w:iCs/>
          <w:color w:val="2F2F2F" w:themeColor="accent5" w:themeShade="80"/>
        </w:rPr>
        <w:t>plt.xlabel</w:t>
      </w:r>
      <w:proofErr w:type="spellEnd"/>
      <w:proofErr w:type="gramEnd"/>
      <w:r w:rsidRPr="001E572C">
        <w:rPr>
          <w:i/>
          <w:iCs/>
          <w:color w:val="2F2F2F" w:themeColor="accent5" w:themeShade="80"/>
        </w:rPr>
        <w:t>("Product ID")</w:t>
      </w:r>
    </w:p>
    <w:p w14:paraId="4869D35E" w14:textId="77777777" w:rsidR="006D1D4A" w:rsidRPr="001E572C" w:rsidRDefault="006D1D4A" w:rsidP="006D1D4A">
      <w:pPr>
        <w:pStyle w:val="ListParagraph"/>
        <w:spacing w:line="276" w:lineRule="auto"/>
        <w:rPr>
          <w:i/>
          <w:iCs/>
          <w:color w:val="2F2F2F" w:themeColor="accent5" w:themeShade="80"/>
        </w:rPr>
      </w:pPr>
      <w:proofErr w:type="spellStart"/>
      <w:proofErr w:type="gramStart"/>
      <w:r w:rsidRPr="001E572C">
        <w:rPr>
          <w:i/>
          <w:iCs/>
          <w:color w:val="2F2F2F" w:themeColor="accent5" w:themeShade="80"/>
        </w:rPr>
        <w:t>plt.ylabel</w:t>
      </w:r>
      <w:proofErr w:type="spellEnd"/>
      <w:proofErr w:type="gramEnd"/>
      <w:r w:rsidRPr="001E572C">
        <w:rPr>
          <w:i/>
          <w:iCs/>
          <w:color w:val="2F2F2F" w:themeColor="accent5" w:themeShade="80"/>
        </w:rPr>
        <w:t>("Number of Sales")</w:t>
      </w:r>
    </w:p>
    <w:p w14:paraId="1EDEA933" w14:textId="77777777" w:rsidR="006D1D4A" w:rsidRPr="001E572C" w:rsidRDefault="006D1D4A" w:rsidP="006D1D4A">
      <w:pPr>
        <w:pStyle w:val="ListParagraph"/>
        <w:spacing w:line="276" w:lineRule="auto"/>
        <w:rPr>
          <w:i/>
          <w:iCs/>
          <w:color w:val="2F2F2F" w:themeColor="accent5" w:themeShade="80"/>
        </w:rPr>
      </w:pPr>
      <w:proofErr w:type="spellStart"/>
      <w:proofErr w:type="gramStart"/>
      <w:r w:rsidRPr="001E572C">
        <w:rPr>
          <w:i/>
          <w:iCs/>
          <w:color w:val="2F2F2F" w:themeColor="accent5" w:themeShade="80"/>
        </w:rPr>
        <w:t>plt.show</w:t>
      </w:r>
      <w:proofErr w:type="spellEnd"/>
      <w:proofErr w:type="gramEnd"/>
      <w:r w:rsidRPr="001E572C">
        <w:rPr>
          <w:i/>
          <w:iCs/>
          <w:color w:val="2F2F2F" w:themeColor="accent5" w:themeShade="80"/>
        </w:rPr>
        <w:t>()</w:t>
      </w:r>
    </w:p>
    <w:p w14:paraId="5F0DBA27" w14:textId="77777777" w:rsidR="006D1D4A" w:rsidRPr="001E572C" w:rsidRDefault="006D1D4A" w:rsidP="006D1D4A">
      <w:pPr>
        <w:pStyle w:val="ListParagraph"/>
        <w:spacing w:line="276" w:lineRule="auto"/>
        <w:rPr>
          <w:i/>
          <w:iCs/>
          <w:color w:val="2F2F2F" w:themeColor="accent5" w:themeShade="80"/>
        </w:rPr>
      </w:pPr>
    </w:p>
    <w:p w14:paraId="2CAB65F3" w14:textId="77777777" w:rsidR="006D1D4A" w:rsidRPr="001E572C" w:rsidRDefault="006D1D4A" w:rsidP="006D1D4A">
      <w:pPr>
        <w:pStyle w:val="ListParagraph"/>
        <w:spacing w:line="276" w:lineRule="auto"/>
        <w:rPr>
          <w:i/>
          <w:iCs/>
          <w:color w:val="2F2F2F" w:themeColor="accent5" w:themeShade="80"/>
        </w:rPr>
      </w:pPr>
      <w:r w:rsidRPr="001E572C">
        <w:rPr>
          <w:i/>
          <w:iCs/>
          <w:color w:val="2F2F2F" w:themeColor="accent5" w:themeShade="80"/>
        </w:rPr>
        <w:t># Plot Most Used Payment Method</w:t>
      </w:r>
    </w:p>
    <w:p w14:paraId="4672F7D0" w14:textId="77777777" w:rsidR="006D1D4A" w:rsidRPr="001E572C" w:rsidRDefault="006D1D4A" w:rsidP="006D1D4A">
      <w:pPr>
        <w:pStyle w:val="ListParagraph"/>
        <w:spacing w:line="276" w:lineRule="auto"/>
        <w:rPr>
          <w:i/>
          <w:iCs/>
          <w:color w:val="2F2F2F" w:themeColor="accent5" w:themeShade="80"/>
        </w:rPr>
      </w:pPr>
      <w:proofErr w:type="spellStart"/>
      <w:proofErr w:type="gramStart"/>
      <w:r w:rsidRPr="001E572C">
        <w:rPr>
          <w:i/>
          <w:iCs/>
          <w:color w:val="2F2F2F" w:themeColor="accent5" w:themeShade="80"/>
        </w:rPr>
        <w:t>plt.figure</w:t>
      </w:r>
      <w:proofErr w:type="spellEnd"/>
      <w:proofErr w:type="gramEnd"/>
      <w:r w:rsidRPr="001E572C">
        <w:rPr>
          <w:i/>
          <w:iCs/>
          <w:color w:val="2F2F2F" w:themeColor="accent5" w:themeShade="80"/>
        </w:rPr>
        <w:t>(</w:t>
      </w:r>
      <w:proofErr w:type="spellStart"/>
      <w:r w:rsidRPr="001E572C">
        <w:rPr>
          <w:i/>
          <w:iCs/>
          <w:color w:val="2F2F2F" w:themeColor="accent5" w:themeShade="80"/>
        </w:rPr>
        <w:t>figsize</w:t>
      </w:r>
      <w:proofErr w:type="spellEnd"/>
      <w:r w:rsidRPr="001E572C">
        <w:rPr>
          <w:i/>
          <w:iCs/>
          <w:color w:val="2F2F2F" w:themeColor="accent5" w:themeShade="80"/>
        </w:rPr>
        <w:t>=(8, 5))</w:t>
      </w:r>
    </w:p>
    <w:p w14:paraId="4399CCEA" w14:textId="77777777" w:rsidR="006D1D4A" w:rsidRPr="001E572C" w:rsidRDefault="006D1D4A" w:rsidP="006D1D4A">
      <w:pPr>
        <w:pStyle w:val="ListParagraph"/>
        <w:spacing w:line="276" w:lineRule="auto"/>
        <w:rPr>
          <w:i/>
          <w:iCs/>
          <w:color w:val="2F2F2F" w:themeColor="accent5" w:themeShade="80"/>
        </w:rPr>
      </w:pPr>
      <w:proofErr w:type="spellStart"/>
      <w:r w:rsidRPr="001E572C">
        <w:rPr>
          <w:i/>
          <w:iCs/>
          <w:color w:val="2F2F2F" w:themeColor="accent5" w:themeShade="80"/>
        </w:rPr>
        <w:t>payment_</w:t>
      </w:r>
      <w:proofErr w:type="gramStart"/>
      <w:r w:rsidRPr="001E572C">
        <w:rPr>
          <w:i/>
          <w:iCs/>
          <w:color w:val="2F2F2F" w:themeColor="accent5" w:themeShade="80"/>
        </w:rPr>
        <w:t>methods.plot</w:t>
      </w:r>
      <w:proofErr w:type="spellEnd"/>
      <w:proofErr w:type="gramEnd"/>
      <w:r w:rsidRPr="001E572C">
        <w:rPr>
          <w:i/>
          <w:iCs/>
          <w:color w:val="2F2F2F" w:themeColor="accent5" w:themeShade="80"/>
        </w:rPr>
        <w:t>(kind='bar')</w:t>
      </w:r>
    </w:p>
    <w:p w14:paraId="7E570B7D" w14:textId="77777777" w:rsidR="006D1D4A" w:rsidRPr="001E572C" w:rsidRDefault="006D1D4A" w:rsidP="006D1D4A">
      <w:pPr>
        <w:pStyle w:val="ListParagraph"/>
        <w:spacing w:line="276" w:lineRule="auto"/>
        <w:rPr>
          <w:i/>
          <w:iCs/>
          <w:color w:val="2F2F2F" w:themeColor="accent5" w:themeShade="80"/>
        </w:rPr>
      </w:pPr>
      <w:proofErr w:type="spellStart"/>
      <w:proofErr w:type="gramStart"/>
      <w:r w:rsidRPr="001E572C">
        <w:rPr>
          <w:i/>
          <w:iCs/>
          <w:color w:val="2F2F2F" w:themeColor="accent5" w:themeShade="80"/>
        </w:rPr>
        <w:t>plt.title</w:t>
      </w:r>
      <w:proofErr w:type="spellEnd"/>
      <w:proofErr w:type="gramEnd"/>
      <w:r w:rsidRPr="001E572C">
        <w:rPr>
          <w:i/>
          <w:iCs/>
          <w:color w:val="2F2F2F" w:themeColor="accent5" w:themeShade="80"/>
        </w:rPr>
        <w:t>("Most Used Payment Method")</w:t>
      </w:r>
    </w:p>
    <w:p w14:paraId="6C60BC7C" w14:textId="77777777" w:rsidR="006D1D4A" w:rsidRPr="001E572C" w:rsidRDefault="006D1D4A" w:rsidP="006D1D4A">
      <w:pPr>
        <w:pStyle w:val="ListParagraph"/>
        <w:spacing w:line="276" w:lineRule="auto"/>
        <w:rPr>
          <w:i/>
          <w:iCs/>
          <w:color w:val="2F2F2F" w:themeColor="accent5" w:themeShade="80"/>
        </w:rPr>
      </w:pPr>
      <w:proofErr w:type="spellStart"/>
      <w:proofErr w:type="gramStart"/>
      <w:r w:rsidRPr="001E572C">
        <w:rPr>
          <w:i/>
          <w:iCs/>
          <w:color w:val="2F2F2F" w:themeColor="accent5" w:themeShade="80"/>
        </w:rPr>
        <w:t>plt.xlabel</w:t>
      </w:r>
      <w:proofErr w:type="spellEnd"/>
      <w:proofErr w:type="gramEnd"/>
      <w:r w:rsidRPr="001E572C">
        <w:rPr>
          <w:i/>
          <w:iCs/>
          <w:color w:val="2F2F2F" w:themeColor="accent5" w:themeShade="80"/>
        </w:rPr>
        <w:t>("Payment Method")</w:t>
      </w:r>
    </w:p>
    <w:p w14:paraId="562BC779" w14:textId="77777777" w:rsidR="006D1D4A" w:rsidRPr="001E572C" w:rsidRDefault="006D1D4A" w:rsidP="006D1D4A">
      <w:pPr>
        <w:pStyle w:val="ListParagraph"/>
        <w:spacing w:line="276" w:lineRule="auto"/>
        <w:rPr>
          <w:i/>
          <w:iCs/>
          <w:color w:val="2F2F2F" w:themeColor="accent5" w:themeShade="80"/>
        </w:rPr>
      </w:pPr>
      <w:proofErr w:type="spellStart"/>
      <w:proofErr w:type="gramStart"/>
      <w:r w:rsidRPr="001E572C">
        <w:rPr>
          <w:i/>
          <w:iCs/>
          <w:color w:val="2F2F2F" w:themeColor="accent5" w:themeShade="80"/>
        </w:rPr>
        <w:t>plt.ylabel</w:t>
      </w:r>
      <w:proofErr w:type="spellEnd"/>
      <w:proofErr w:type="gramEnd"/>
      <w:r w:rsidRPr="001E572C">
        <w:rPr>
          <w:i/>
          <w:iCs/>
          <w:color w:val="2F2F2F" w:themeColor="accent5" w:themeShade="80"/>
        </w:rPr>
        <w:t>("Frequency")</w:t>
      </w:r>
    </w:p>
    <w:p w14:paraId="6890527C" w14:textId="77777777" w:rsidR="006D1D4A" w:rsidRPr="001E572C" w:rsidRDefault="006D1D4A" w:rsidP="006D1D4A">
      <w:pPr>
        <w:pStyle w:val="ListParagraph"/>
        <w:spacing w:line="276" w:lineRule="auto"/>
        <w:rPr>
          <w:i/>
          <w:iCs/>
          <w:color w:val="2F2F2F" w:themeColor="accent5" w:themeShade="80"/>
        </w:rPr>
      </w:pPr>
      <w:proofErr w:type="spellStart"/>
      <w:proofErr w:type="gramStart"/>
      <w:r w:rsidRPr="001E572C">
        <w:rPr>
          <w:i/>
          <w:iCs/>
          <w:color w:val="2F2F2F" w:themeColor="accent5" w:themeShade="80"/>
        </w:rPr>
        <w:t>plt.show</w:t>
      </w:r>
      <w:proofErr w:type="spellEnd"/>
      <w:proofErr w:type="gramEnd"/>
      <w:r w:rsidRPr="001E572C">
        <w:rPr>
          <w:i/>
          <w:iCs/>
          <w:color w:val="2F2F2F" w:themeColor="accent5" w:themeShade="80"/>
        </w:rPr>
        <w:t>()</w:t>
      </w:r>
    </w:p>
    <w:p w14:paraId="03B93D9C" w14:textId="77777777" w:rsidR="006D1D4A" w:rsidRPr="001E572C" w:rsidRDefault="006D1D4A" w:rsidP="006D1D4A">
      <w:pPr>
        <w:pStyle w:val="ListParagraph"/>
        <w:spacing w:line="276" w:lineRule="auto"/>
        <w:rPr>
          <w:i/>
          <w:iCs/>
          <w:color w:val="2F2F2F" w:themeColor="accent5" w:themeShade="80"/>
        </w:rPr>
      </w:pPr>
    </w:p>
    <w:p w14:paraId="747D45FC" w14:textId="77777777" w:rsidR="006D1D4A" w:rsidRPr="001E572C" w:rsidRDefault="006D1D4A" w:rsidP="006D1D4A">
      <w:pPr>
        <w:pStyle w:val="ListParagraph"/>
        <w:spacing w:line="276" w:lineRule="auto"/>
        <w:rPr>
          <w:i/>
          <w:iCs/>
          <w:color w:val="2F2F2F" w:themeColor="accent5" w:themeShade="80"/>
        </w:rPr>
      </w:pPr>
      <w:r w:rsidRPr="001E572C">
        <w:rPr>
          <w:i/>
          <w:iCs/>
          <w:color w:val="2F2F2F" w:themeColor="accent5" w:themeShade="80"/>
        </w:rPr>
        <w:t># Plot Profit by Category</w:t>
      </w:r>
    </w:p>
    <w:p w14:paraId="04F2DD38" w14:textId="77777777" w:rsidR="006D1D4A" w:rsidRPr="001E572C" w:rsidRDefault="006D1D4A" w:rsidP="006D1D4A">
      <w:pPr>
        <w:pStyle w:val="ListParagraph"/>
        <w:spacing w:line="276" w:lineRule="auto"/>
        <w:rPr>
          <w:i/>
          <w:iCs/>
          <w:color w:val="2F2F2F" w:themeColor="accent5" w:themeShade="80"/>
        </w:rPr>
      </w:pPr>
      <w:proofErr w:type="spellStart"/>
      <w:proofErr w:type="gramStart"/>
      <w:r w:rsidRPr="001E572C">
        <w:rPr>
          <w:i/>
          <w:iCs/>
          <w:color w:val="2F2F2F" w:themeColor="accent5" w:themeShade="80"/>
        </w:rPr>
        <w:t>plt.figure</w:t>
      </w:r>
      <w:proofErr w:type="spellEnd"/>
      <w:proofErr w:type="gramEnd"/>
      <w:r w:rsidRPr="001E572C">
        <w:rPr>
          <w:i/>
          <w:iCs/>
          <w:color w:val="2F2F2F" w:themeColor="accent5" w:themeShade="80"/>
        </w:rPr>
        <w:t>(</w:t>
      </w:r>
      <w:proofErr w:type="spellStart"/>
      <w:r w:rsidRPr="001E572C">
        <w:rPr>
          <w:i/>
          <w:iCs/>
          <w:color w:val="2F2F2F" w:themeColor="accent5" w:themeShade="80"/>
        </w:rPr>
        <w:t>figsize</w:t>
      </w:r>
      <w:proofErr w:type="spellEnd"/>
      <w:r w:rsidRPr="001E572C">
        <w:rPr>
          <w:i/>
          <w:iCs/>
          <w:color w:val="2F2F2F" w:themeColor="accent5" w:themeShade="80"/>
        </w:rPr>
        <w:t>=(10, 6))</w:t>
      </w:r>
    </w:p>
    <w:p w14:paraId="741D6CCE" w14:textId="77777777" w:rsidR="006D1D4A" w:rsidRPr="001E572C" w:rsidRDefault="006D1D4A" w:rsidP="006D1D4A">
      <w:pPr>
        <w:pStyle w:val="ListParagraph"/>
        <w:spacing w:line="276" w:lineRule="auto"/>
        <w:rPr>
          <w:i/>
          <w:iCs/>
          <w:color w:val="2F2F2F" w:themeColor="accent5" w:themeShade="80"/>
        </w:rPr>
      </w:pPr>
      <w:r w:rsidRPr="001E572C">
        <w:rPr>
          <w:i/>
          <w:iCs/>
          <w:color w:val="2F2F2F" w:themeColor="accent5" w:themeShade="80"/>
        </w:rPr>
        <w:t>profit_by_</w:t>
      </w:r>
      <w:proofErr w:type="gramStart"/>
      <w:r w:rsidRPr="001E572C">
        <w:rPr>
          <w:i/>
          <w:iCs/>
          <w:color w:val="2F2F2F" w:themeColor="accent5" w:themeShade="80"/>
        </w:rPr>
        <w:t>category.sort</w:t>
      </w:r>
      <w:proofErr w:type="gramEnd"/>
      <w:r w:rsidRPr="001E572C">
        <w:rPr>
          <w:i/>
          <w:iCs/>
          <w:color w:val="2F2F2F" w:themeColor="accent5" w:themeShade="80"/>
        </w:rPr>
        <w:t>_values(ascending=False).head(10).plot(kind='bar')</w:t>
      </w:r>
    </w:p>
    <w:p w14:paraId="27E41545" w14:textId="77777777" w:rsidR="006D1D4A" w:rsidRPr="001E572C" w:rsidRDefault="006D1D4A" w:rsidP="006D1D4A">
      <w:pPr>
        <w:pStyle w:val="ListParagraph"/>
        <w:spacing w:line="276" w:lineRule="auto"/>
        <w:rPr>
          <w:i/>
          <w:iCs/>
          <w:color w:val="2F2F2F" w:themeColor="accent5" w:themeShade="80"/>
        </w:rPr>
      </w:pPr>
      <w:proofErr w:type="spellStart"/>
      <w:proofErr w:type="gramStart"/>
      <w:r w:rsidRPr="001E572C">
        <w:rPr>
          <w:i/>
          <w:iCs/>
          <w:color w:val="2F2F2F" w:themeColor="accent5" w:themeShade="80"/>
        </w:rPr>
        <w:t>plt.title</w:t>
      </w:r>
      <w:proofErr w:type="spellEnd"/>
      <w:proofErr w:type="gramEnd"/>
      <w:r w:rsidRPr="001E572C">
        <w:rPr>
          <w:i/>
          <w:iCs/>
          <w:color w:val="2F2F2F" w:themeColor="accent5" w:themeShade="80"/>
        </w:rPr>
        <w:t>("Top 10 Most Profitable Product Categories")</w:t>
      </w:r>
    </w:p>
    <w:p w14:paraId="7410CA69" w14:textId="77777777" w:rsidR="006D1D4A" w:rsidRPr="001E572C" w:rsidRDefault="006D1D4A" w:rsidP="006D1D4A">
      <w:pPr>
        <w:pStyle w:val="ListParagraph"/>
        <w:spacing w:line="276" w:lineRule="auto"/>
        <w:rPr>
          <w:i/>
          <w:iCs/>
          <w:color w:val="2F2F2F" w:themeColor="accent5" w:themeShade="80"/>
        </w:rPr>
      </w:pPr>
      <w:proofErr w:type="spellStart"/>
      <w:proofErr w:type="gramStart"/>
      <w:r w:rsidRPr="001E572C">
        <w:rPr>
          <w:i/>
          <w:iCs/>
          <w:color w:val="2F2F2F" w:themeColor="accent5" w:themeShade="80"/>
        </w:rPr>
        <w:t>plt.xlabel</w:t>
      </w:r>
      <w:proofErr w:type="spellEnd"/>
      <w:proofErr w:type="gramEnd"/>
      <w:r w:rsidRPr="001E572C">
        <w:rPr>
          <w:i/>
          <w:iCs/>
          <w:color w:val="2F2F2F" w:themeColor="accent5" w:themeShade="80"/>
        </w:rPr>
        <w:t>("Category")</w:t>
      </w:r>
    </w:p>
    <w:p w14:paraId="43320FE3" w14:textId="77777777" w:rsidR="006D1D4A" w:rsidRPr="001E572C" w:rsidRDefault="006D1D4A" w:rsidP="006D1D4A">
      <w:pPr>
        <w:pStyle w:val="ListParagraph"/>
        <w:spacing w:line="276" w:lineRule="auto"/>
        <w:rPr>
          <w:i/>
          <w:iCs/>
          <w:color w:val="2F2F2F" w:themeColor="accent5" w:themeShade="80"/>
        </w:rPr>
      </w:pPr>
      <w:proofErr w:type="spellStart"/>
      <w:proofErr w:type="gramStart"/>
      <w:r w:rsidRPr="001E572C">
        <w:rPr>
          <w:i/>
          <w:iCs/>
          <w:color w:val="2F2F2F" w:themeColor="accent5" w:themeShade="80"/>
        </w:rPr>
        <w:t>plt.ylabel</w:t>
      </w:r>
      <w:proofErr w:type="spellEnd"/>
      <w:proofErr w:type="gramEnd"/>
      <w:r w:rsidRPr="001E572C">
        <w:rPr>
          <w:i/>
          <w:iCs/>
          <w:color w:val="2F2F2F" w:themeColor="accent5" w:themeShade="80"/>
        </w:rPr>
        <w:t>("Total Profit")</w:t>
      </w:r>
    </w:p>
    <w:p w14:paraId="3D1DAED3" w14:textId="7298471C" w:rsidR="006D1D4A" w:rsidRPr="001E572C" w:rsidRDefault="006D1D4A" w:rsidP="006D1D4A">
      <w:pPr>
        <w:pStyle w:val="ListParagraph"/>
        <w:spacing w:line="276" w:lineRule="auto"/>
        <w:rPr>
          <w:i/>
          <w:iCs/>
          <w:color w:val="2F2F2F" w:themeColor="accent5" w:themeShade="80"/>
        </w:rPr>
      </w:pPr>
      <w:proofErr w:type="spellStart"/>
      <w:proofErr w:type="gramStart"/>
      <w:r w:rsidRPr="001E572C">
        <w:rPr>
          <w:i/>
          <w:iCs/>
          <w:color w:val="2F2F2F" w:themeColor="accent5" w:themeShade="80"/>
        </w:rPr>
        <w:t>plt.show</w:t>
      </w:r>
      <w:proofErr w:type="spellEnd"/>
      <w:proofErr w:type="gramEnd"/>
      <w:r w:rsidRPr="001E572C">
        <w:rPr>
          <w:i/>
          <w:iCs/>
          <w:color w:val="2F2F2F" w:themeColor="accent5" w:themeShade="80"/>
        </w:rPr>
        <w:t>()</w:t>
      </w:r>
    </w:p>
    <w:p w14:paraId="78D91659" w14:textId="77777777" w:rsidR="006D1D4A" w:rsidRDefault="006D1D4A" w:rsidP="006D1D4A">
      <w:pPr>
        <w:pStyle w:val="ListParagraph"/>
        <w:spacing w:line="276" w:lineRule="auto"/>
        <w:rPr>
          <w:i/>
          <w:iCs/>
          <w:color w:val="949494" w:themeColor="accent6" w:themeTint="99"/>
        </w:rPr>
      </w:pPr>
    </w:p>
    <w:p w14:paraId="6A52A9B0" w14:textId="77777777" w:rsidR="006D1D4A" w:rsidRDefault="006D1D4A" w:rsidP="006D1D4A">
      <w:pPr>
        <w:pStyle w:val="ListParagraph"/>
        <w:spacing w:line="276" w:lineRule="auto"/>
        <w:rPr>
          <w:i/>
          <w:iCs/>
          <w:color w:val="949494" w:themeColor="accent6" w:themeTint="99"/>
        </w:rPr>
      </w:pPr>
    </w:p>
    <w:p w14:paraId="37C676ED" w14:textId="77777777" w:rsidR="006D1D4A" w:rsidRPr="006D1D4A" w:rsidRDefault="006D1D4A" w:rsidP="006D1D4A">
      <w:pPr>
        <w:pStyle w:val="Heading2"/>
      </w:pPr>
      <w:r w:rsidRPr="006D1D4A">
        <w:t>Summary</w:t>
      </w:r>
    </w:p>
    <w:p w14:paraId="53CD351E" w14:textId="77777777" w:rsidR="006D1D4A" w:rsidRPr="006D1D4A" w:rsidRDefault="006D1D4A" w:rsidP="006D1D4A">
      <w:pPr>
        <w:pStyle w:val="ListParagraph"/>
        <w:spacing w:line="240" w:lineRule="auto"/>
        <w:rPr>
          <w:rStyle w:val="Emphasis"/>
        </w:rPr>
      </w:pPr>
      <w:r w:rsidRPr="006D1D4A">
        <w:rPr>
          <w:rStyle w:val="Emphasis"/>
        </w:rPr>
        <w:t xml:space="preserve">This script will connect to MongoDB, pull data into a </w:t>
      </w:r>
      <w:proofErr w:type="gramStart"/>
      <w:r w:rsidRPr="006D1D4A">
        <w:rPr>
          <w:rStyle w:val="Emphasis"/>
        </w:rPr>
        <w:t xml:space="preserve">pandas </w:t>
      </w:r>
      <w:proofErr w:type="spellStart"/>
      <w:r w:rsidRPr="006D1D4A">
        <w:rPr>
          <w:rStyle w:val="Emphasis"/>
        </w:rPr>
        <w:t>DataFrame</w:t>
      </w:r>
      <w:proofErr w:type="spellEnd"/>
      <w:proofErr w:type="gramEnd"/>
      <w:r w:rsidRPr="006D1D4A">
        <w:rPr>
          <w:rStyle w:val="Emphasis"/>
        </w:rPr>
        <w:t>, and perform the required analyses. You can adjust the MongoDB connection settings and file paths as needed.</w:t>
      </w:r>
    </w:p>
    <w:p w14:paraId="6931E8E9" w14:textId="77777777" w:rsidR="006D1D4A" w:rsidRPr="001E572C" w:rsidRDefault="006D1D4A" w:rsidP="006D1D4A">
      <w:pPr>
        <w:pStyle w:val="ListParagraph"/>
        <w:spacing w:line="240" w:lineRule="auto"/>
        <w:rPr>
          <w:rStyle w:val="Emphasis"/>
        </w:rPr>
      </w:pPr>
    </w:p>
    <w:p w14:paraId="74983BD8" w14:textId="77777777" w:rsidR="006D1D4A" w:rsidRPr="006D1D4A" w:rsidRDefault="006D1D4A" w:rsidP="006D1D4A"/>
    <w:p w14:paraId="1EC427C0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6635AA5E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33D5CC23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2C053B73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5FC6715C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5AF7B44E" w14:textId="77777777" w:rsidR="000D4642" w:rsidRDefault="000D4642">
      <w:pPr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szCs w:val="22"/>
        </w:rPr>
        <w:br w:type="page"/>
      </w:r>
    </w:p>
    <w:p w14:paraId="32BA1EE4" w14:textId="61649598" w:rsidR="00D620FD" w:rsidRPr="00D620FD" w:rsidRDefault="00D620FD" w:rsidP="00377309">
      <w:pPr>
        <w:pStyle w:val="SectionTitle"/>
        <w:rPr>
          <w:noProof/>
        </w:rPr>
      </w:pPr>
    </w:p>
    <w:p w14:paraId="293FD22B" w14:textId="77777777" w:rsidR="00A417C1" w:rsidRDefault="00A417C1" w:rsidP="00B863FB">
      <w:pPr>
        <w:rPr>
          <w:noProof/>
        </w:rPr>
      </w:pPr>
    </w:p>
    <w:p w14:paraId="106E7E16" w14:textId="77777777" w:rsidR="68E35553" w:rsidRDefault="68E35553" w:rsidP="00B863FB">
      <w:pPr>
        <w:rPr>
          <w:noProof/>
        </w:rPr>
      </w:pPr>
    </w:p>
    <w:p w14:paraId="79E7C9E3" w14:textId="77777777" w:rsidR="67AE9998" w:rsidRDefault="67AE9998" w:rsidP="00B863FB">
      <w:pPr>
        <w:rPr>
          <w:noProof/>
        </w:rPr>
      </w:pPr>
    </w:p>
    <w:p w14:paraId="4C38F6A3" w14:textId="77777777" w:rsidR="67AE9998" w:rsidRDefault="67AE9998" w:rsidP="00B863FB">
      <w:pPr>
        <w:rPr>
          <w:noProof/>
        </w:rPr>
      </w:pPr>
    </w:p>
    <w:p w14:paraId="405A97B8" w14:textId="77777777" w:rsidR="4A446072" w:rsidRDefault="4A446072" w:rsidP="00B863FB">
      <w:pPr>
        <w:rPr>
          <w:noProof/>
          <w:color w:val="000000" w:themeColor="text2"/>
        </w:rPr>
      </w:pPr>
    </w:p>
    <w:p w14:paraId="6E7B32C6" w14:textId="77777777" w:rsidR="4A446072" w:rsidRDefault="4A446072" w:rsidP="00B863FB">
      <w:pPr>
        <w:rPr>
          <w:noProof/>
          <w:color w:val="000000" w:themeColor="text2"/>
        </w:rPr>
      </w:pPr>
    </w:p>
    <w:p w14:paraId="0757DA55" w14:textId="77777777" w:rsidR="4A446072" w:rsidRDefault="4A446072" w:rsidP="00B863FB">
      <w:pPr>
        <w:rPr>
          <w:noProof/>
          <w:color w:val="000000" w:themeColor="text2"/>
        </w:rPr>
      </w:pPr>
    </w:p>
    <w:p w14:paraId="505FA0DB" w14:textId="77777777" w:rsidR="4A446072" w:rsidRDefault="4A446072" w:rsidP="00B863FB">
      <w:pPr>
        <w:rPr>
          <w:noProof/>
          <w:color w:val="000000" w:themeColor="text2"/>
        </w:rPr>
      </w:pPr>
    </w:p>
    <w:p w14:paraId="7FAAD150" w14:textId="77777777" w:rsidR="4A446072" w:rsidRDefault="4A446072" w:rsidP="00B863FB">
      <w:pPr>
        <w:rPr>
          <w:noProof/>
          <w:color w:val="000000" w:themeColor="text2"/>
        </w:rPr>
      </w:pPr>
    </w:p>
    <w:p w14:paraId="572CEF82" w14:textId="77777777" w:rsidR="4A446072" w:rsidRDefault="4A446072" w:rsidP="00B863FB">
      <w:pPr>
        <w:rPr>
          <w:noProof/>
          <w:color w:val="000000" w:themeColor="text2"/>
        </w:rPr>
      </w:pPr>
    </w:p>
    <w:p w14:paraId="71ED3B65" w14:textId="77777777" w:rsidR="4A446072" w:rsidRDefault="4A446072" w:rsidP="00B863FB">
      <w:pPr>
        <w:rPr>
          <w:noProof/>
          <w:color w:val="000000" w:themeColor="text2"/>
        </w:rPr>
      </w:pPr>
    </w:p>
    <w:p w14:paraId="350C847C" w14:textId="77777777" w:rsidR="4A446072" w:rsidRDefault="4A446072" w:rsidP="00B863FB">
      <w:pPr>
        <w:rPr>
          <w:noProof/>
          <w:color w:val="000000" w:themeColor="text2"/>
        </w:rPr>
      </w:pPr>
    </w:p>
    <w:p w14:paraId="3C434703" w14:textId="77777777" w:rsidR="4A446072" w:rsidRDefault="4A446072" w:rsidP="00B863FB">
      <w:pPr>
        <w:rPr>
          <w:noProof/>
          <w:color w:val="000000" w:themeColor="text2"/>
        </w:rPr>
      </w:pPr>
    </w:p>
    <w:p w14:paraId="7C08203E" w14:textId="77777777" w:rsidR="4A446072" w:rsidRDefault="4A446072" w:rsidP="00B863FB">
      <w:pPr>
        <w:rPr>
          <w:noProof/>
          <w:color w:val="000000" w:themeColor="text2"/>
        </w:rPr>
      </w:pPr>
    </w:p>
    <w:p w14:paraId="5EC9E8C7" w14:textId="77777777" w:rsidR="4A446072" w:rsidRDefault="4A446072" w:rsidP="00B863FB">
      <w:pPr>
        <w:rPr>
          <w:noProof/>
          <w:color w:val="000000" w:themeColor="text2"/>
        </w:rPr>
      </w:pPr>
    </w:p>
    <w:p w14:paraId="02F3F6AF" w14:textId="77777777" w:rsidR="4A446072" w:rsidRDefault="4A446072" w:rsidP="00B863FB">
      <w:pPr>
        <w:rPr>
          <w:noProof/>
          <w:color w:val="000000" w:themeColor="text2"/>
        </w:rPr>
      </w:pPr>
    </w:p>
    <w:p w14:paraId="644B49A0" w14:textId="77777777" w:rsidR="67AE9998" w:rsidRPr="00B863FB" w:rsidRDefault="001E572C" w:rsidP="3D0A9892">
      <w:pPr>
        <w:pStyle w:val="TableFigure"/>
        <w:spacing w:after="160"/>
        <w:rPr>
          <w:rFonts w:eastAsia="Calibri" w:cstheme="minorHAnsi"/>
          <w:i/>
          <w:iCs/>
          <w:noProof/>
          <w:color w:val="000000" w:themeColor="text2"/>
          <w:szCs w:val="22"/>
        </w:rPr>
      </w:pPr>
      <w:sdt>
        <w:sdtPr>
          <w:rPr>
            <w:rFonts w:eastAsia="Calibri" w:cstheme="minorHAnsi"/>
            <w:i/>
            <w:iCs/>
            <w:noProof/>
            <w:color w:val="000000" w:themeColor="text2"/>
            <w:szCs w:val="22"/>
          </w:rPr>
          <w:id w:val="-1101418058"/>
          <w:placeholder>
            <w:docPart w:val="DB49CE6BAB6A47AF8ACEF53D80744BBD"/>
          </w:placeholder>
          <w:temporary/>
          <w:showingPlcHdr/>
          <w15:appearance w15:val="hidden"/>
        </w:sdtPr>
        <w:sdtEndPr/>
        <w:sdtContent>
          <w:r w:rsidR="00D620FD" w:rsidRPr="00B863FB">
            <w:rPr>
              <w:rFonts w:eastAsia="Calibri" w:cstheme="minorHAnsi"/>
              <w:i/>
              <w:iCs/>
              <w:noProof/>
              <w:color w:val="000000" w:themeColor="text2"/>
              <w:szCs w:val="22"/>
            </w:rPr>
            <w:t xml:space="preserve">For additional information on APA Style formatting, please consult the </w:t>
          </w:r>
          <w:hyperlink r:id="rId11">
            <w:r w:rsidR="00D620FD" w:rsidRPr="00B863FB">
              <w:rPr>
                <w:rStyle w:val="Hyperlink"/>
                <w:rFonts w:eastAsia="Calibri" w:cstheme="minorHAnsi"/>
                <w:i/>
                <w:iCs/>
                <w:noProof/>
                <w:szCs w:val="22"/>
              </w:rPr>
              <w:t xml:space="preserve">APA Style Manual, 7th </w:t>
            </w:r>
          </w:hyperlink>
          <w:r w:rsidR="00D620FD" w:rsidRPr="00B863FB">
            <w:rPr>
              <w:rStyle w:val="Hyperlink"/>
              <w:rFonts w:eastAsia="Calibri" w:cstheme="minorHAnsi"/>
              <w:i/>
              <w:iCs/>
              <w:noProof/>
              <w:szCs w:val="22"/>
            </w:rPr>
            <w:t>Edition</w:t>
          </w:r>
          <w:r w:rsidR="00D620FD" w:rsidRPr="00B863FB">
            <w:rPr>
              <w:rFonts w:eastAsia="Calibri" w:cstheme="minorHAnsi"/>
              <w:i/>
              <w:iCs/>
              <w:noProof/>
              <w:color w:val="000000" w:themeColor="text2"/>
              <w:szCs w:val="22"/>
            </w:rPr>
            <w:t>.</w:t>
          </w:r>
        </w:sdtContent>
      </w:sdt>
    </w:p>
    <w:sectPr w:rsidR="67AE9998" w:rsidRPr="00B863F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3A50DB" w14:textId="77777777" w:rsidR="00377309" w:rsidRDefault="00377309">
      <w:pPr>
        <w:spacing w:line="240" w:lineRule="auto"/>
      </w:pPr>
      <w:r>
        <w:separator/>
      </w:r>
    </w:p>
    <w:p w14:paraId="1E3CE463" w14:textId="77777777" w:rsidR="00377309" w:rsidRDefault="00377309"/>
  </w:endnote>
  <w:endnote w:type="continuationSeparator" w:id="0">
    <w:p w14:paraId="5971FFE5" w14:textId="77777777" w:rsidR="00377309" w:rsidRDefault="00377309">
      <w:pPr>
        <w:spacing w:line="240" w:lineRule="auto"/>
      </w:pPr>
      <w:r>
        <w:continuationSeparator/>
      </w:r>
    </w:p>
    <w:p w14:paraId="0572C74A" w14:textId="77777777" w:rsidR="00377309" w:rsidRDefault="0037730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D8ED0E" w14:textId="77777777" w:rsidR="002F3AE9" w:rsidRDefault="002F3A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02D052" w14:textId="77777777" w:rsidR="0D6E5604" w:rsidRPr="002F3AE9" w:rsidRDefault="0D6E5604" w:rsidP="002F3AE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BBB0AD" w14:textId="77777777" w:rsidR="3E192C66" w:rsidRPr="002F3AE9" w:rsidRDefault="3E192C66" w:rsidP="002F3A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D44E29" w14:textId="77777777" w:rsidR="00377309" w:rsidRDefault="00377309">
      <w:pPr>
        <w:spacing w:line="240" w:lineRule="auto"/>
      </w:pPr>
      <w:r>
        <w:separator/>
      </w:r>
    </w:p>
    <w:p w14:paraId="5AC75F4C" w14:textId="77777777" w:rsidR="00377309" w:rsidRDefault="00377309"/>
  </w:footnote>
  <w:footnote w:type="continuationSeparator" w:id="0">
    <w:p w14:paraId="66F13311" w14:textId="77777777" w:rsidR="00377309" w:rsidRDefault="00377309">
      <w:pPr>
        <w:spacing w:line="240" w:lineRule="auto"/>
      </w:pPr>
      <w:r>
        <w:continuationSeparator/>
      </w:r>
    </w:p>
    <w:p w14:paraId="4E40EFDD" w14:textId="77777777" w:rsidR="00377309" w:rsidRDefault="0037730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4AFEFE" w14:textId="77777777" w:rsidR="002F3AE9" w:rsidRDefault="002F3A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68042B" w14:textId="77777777" w:rsidR="0D6E5604" w:rsidRPr="002F3AE9" w:rsidRDefault="0D6E5604" w:rsidP="002F3AE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F61C65" w14:textId="77777777" w:rsidR="3E192C66" w:rsidRPr="002F3AE9" w:rsidRDefault="3E192C66" w:rsidP="002F3A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DF81FFC"/>
    <w:multiLevelType w:val="hybridMultilevel"/>
    <w:tmpl w:val="16528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F00394"/>
    <w:multiLevelType w:val="multilevel"/>
    <w:tmpl w:val="0EDA0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4EC0A56"/>
    <w:multiLevelType w:val="hybridMultilevel"/>
    <w:tmpl w:val="7BE8146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83753049">
    <w:abstractNumId w:val="9"/>
  </w:num>
  <w:num w:numId="2" w16cid:durableId="1672021673">
    <w:abstractNumId w:val="7"/>
  </w:num>
  <w:num w:numId="3" w16cid:durableId="1661418664">
    <w:abstractNumId w:val="6"/>
  </w:num>
  <w:num w:numId="4" w16cid:durableId="28338585">
    <w:abstractNumId w:val="5"/>
  </w:num>
  <w:num w:numId="5" w16cid:durableId="10451996">
    <w:abstractNumId w:val="4"/>
  </w:num>
  <w:num w:numId="6" w16cid:durableId="1118185191">
    <w:abstractNumId w:val="8"/>
  </w:num>
  <w:num w:numId="7" w16cid:durableId="944580785">
    <w:abstractNumId w:val="3"/>
  </w:num>
  <w:num w:numId="8" w16cid:durableId="1728843970">
    <w:abstractNumId w:val="2"/>
  </w:num>
  <w:num w:numId="9" w16cid:durableId="261961369">
    <w:abstractNumId w:val="1"/>
  </w:num>
  <w:num w:numId="10" w16cid:durableId="940600249">
    <w:abstractNumId w:val="0"/>
  </w:num>
  <w:num w:numId="11" w16cid:durableId="1773084239">
    <w:abstractNumId w:val="9"/>
    <w:lvlOverride w:ilvl="0">
      <w:startOverride w:val="1"/>
    </w:lvlOverride>
  </w:num>
  <w:num w:numId="12" w16cid:durableId="1725521772">
    <w:abstractNumId w:val="11"/>
  </w:num>
  <w:num w:numId="13" w16cid:durableId="544952010">
    <w:abstractNumId w:val="12"/>
  </w:num>
  <w:num w:numId="14" w16cid:durableId="13403546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309"/>
    <w:rsid w:val="00023AFE"/>
    <w:rsid w:val="000A3D9B"/>
    <w:rsid w:val="000D4642"/>
    <w:rsid w:val="000D539D"/>
    <w:rsid w:val="00116273"/>
    <w:rsid w:val="001E572C"/>
    <w:rsid w:val="002A277F"/>
    <w:rsid w:val="002C79E6"/>
    <w:rsid w:val="002F3AE9"/>
    <w:rsid w:val="00377309"/>
    <w:rsid w:val="003804CC"/>
    <w:rsid w:val="005C199E"/>
    <w:rsid w:val="00664C1A"/>
    <w:rsid w:val="006D1D4A"/>
    <w:rsid w:val="0087407D"/>
    <w:rsid w:val="00A417C1"/>
    <w:rsid w:val="00B863FB"/>
    <w:rsid w:val="00B86440"/>
    <w:rsid w:val="00BB2D6F"/>
    <w:rsid w:val="00C00F8F"/>
    <w:rsid w:val="00C03068"/>
    <w:rsid w:val="00C314AF"/>
    <w:rsid w:val="00D620FD"/>
    <w:rsid w:val="00D91044"/>
    <w:rsid w:val="00E67454"/>
    <w:rsid w:val="00EF55C5"/>
    <w:rsid w:val="00F6242A"/>
    <w:rsid w:val="00FD0666"/>
    <w:rsid w:val="00FE623A"/>
    <w:rsid w:val="00FF55EC"/>
    <w:rsid w:val="014CA2B6"/>
    <w:rsid w:val="0D6E5604"/>
    <w:rsid w:val="1C0665C1"/>
    <w:rsid w:val="1E84F322"/>
    <w:rsid w:val="201D26C8"/>
    <w:rsid w:val="212F006F"/>
    <w:rsid w:val="2CCDFC8D"/>
    <w:rsid w:val="3236C9DF"/>
    <w:rsid w:val="3660B96E"/>
    <w:rsid w:val="3D0A9892"/>
    <w:rsid w:val="3E192C66"/>
    <w:rsid w:val="3FD79D39"/>
    <w:rsid w:val="4A446072"/>
    <w:rsid w:val="52694629"/>
    <w:rsid w:val="593F41A5"/>
    <w:rsid w:val="5A1CFD60"/>
    <w:rsid w:val="5D68E123"/>
    <w:rsid w:val="6451CACF"/>
    <w:rsid w:val="67AE9998"/>
    <w:rsid w:val="689E33FC"/>
    <w:rsid w:val="68E35553"/>
    <w:rsid w:val="6A36C4BF"/>
    <w:rsid w:val="7050BCB6"/>
    <w:rsid w:val="7CCA2D81"/>
    <w:rsid w:val="7F11E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3BB58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3FB"/>
    <w:rPr>
      <w:sz w:val="22"/>
    </w:rPr>
  </w:style>
  <w:style w:type="paragraph" w:styleId="Heading1">
    <w:name w:val="heading 1"/>
    <w:basedOn w:val="Normal"/>
    <w:next w:val="Normal"/>
    <w:link w:val="Heading1Char"/>
    <w:uiPriority w:val="3"/>
    <w:qFormat/>
    <w:rsid w:val="002C79E6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C00F8F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C00F8F"/>
    <w:pPr>
      <w:keepNext/>
      <w:keepLines/>
      <w:ind w:firstLine="0"/>
      <w:outlineLvl w:val="2"/>
    </w:pPr>
    <w:rPr>
      <w:rFonts w:asciiTheme="majorHAnsi" w:eastAsiaTheme="majorEastAsia" w:hAnsiTheme="majorHAnsi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3"/>
    <w:unhideWhenUsed/>
    <w:qFormat/>
    <w:rsid w:val="00664C1A"/>
    <w:pPr>
      <w:keepNext/>
      <w:keepLines/>
      <w:outlineLvl w:val="3"/>
    </w:pPr>
    <w:rPr>
      <w:rFonts w:asciiTheme="majorHAnsi" w:eastAsiaTheme="majorEastAsia" w:hAnsiTheme="majorHAnsi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rsid w:val="00664C1A"/>
    <w:pPr>
      <w:keepNext/>
      <w:keepLines/>
      <w:outlineLvl w:val="4"/>
    </w:pPr>
    <w:rPr>
      <w:rFonts w:asciiTheme="majorHAnsi" w:eastAsiaTheme="majorEastAsia" w:hAnsiTheme="majorHAnsi" w:cstheme="majorBidi"/>
      <w:b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15"/>
    <w:qFormat/>
    <w:rsid w:val="002C79E6"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  <w:b/>
      <w:color w:val="auto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aliases w:val="No Indent"/>
    <w:uiPriority w:val="3"/>
    <w:qFormat/>
    <w:rsid w:val="00B863FB"/>
    <w:pPr>
      <w:ind w:firstLine="0"/>
    </w:pPr>
    <w:rPr>
      <w:sz w:val="22"/>
    </w:rPr>
  </w:style>
  <w:style w:type="character" w:customStyle="1" w:styleId="Heading1Char">
    <w:name w:val="Heading 1 Char"/>
    <w:basedOn w:val="DefaultParagraphFont"/>
    <w:link w:val="Heading1"/>
    <w:uiPriority w:val="3"/>
    <w:rsid w:val="002C79E6"/>
    <w:rPr>
      <w:rFonts w:asciiTheme="majorHAnsi" w:eastAsiaTheme="majorEastAsia" w:hAnsiTheme="majorHAnsi" w:cstheme="majorBidi"/>
      <w:b/>
      <w:bCs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C00F8F"/>
    <w:rPr>
      <w:rFonts w:asciiTheme="majorHAnsi" w:eastAsiaTheme="majorEastAsia" w:hAnsiTheme="majorHAnsi" w:cstheme="majorBidi"/>
      <w:b/>
      <w:bCs/>
      <w:sz w:val="22"/>
    </w:rPr>
  </w:style>
  <w:style w:type="paragraph" w:styleId="Title">
    <w:name w:val="Title"/>
    <w:basedOn w:val="Normal"/>
    <w:next w:val="Normal"/>
    <w:link w:val="TitleChar"/>
    <w:uiPriority w:val="16"/>
    <w:qFormat/>
    <w:rsid w:val="00B863FB"/>
    <w:pPr>
      <w:ind w:firstLine="0"/>
      <w:contextualSpacing/>
      <w:jc w:val="center"/>
    </w:pPr>
    <w:rPr>
      <w:rFonts w:asciiTheme="majorHAnsi" w:eastAsiaTheme="majorEastAsia" w:hAnsiTheme="majorHAnsi" w:cstheme="majorBidi"/>
      <w:b/>
    </w:rPr>
  </w:style>
  <w:style w:type="character" w:customStyle="1" w:styleId="TitleChar">
    <w:name w:val="Title Char"/>
    <w:basedOn w:val="DefaultParagraphFont"/>
    <w:link w:val="Title"/>
    <w:uiPriority w:val="16"/>
    <w:rsid w:val="00B863FB"/>
    <w:rPr>
      <w:rFonts w:asciiTheme="majorHAnsi" w:eastAsiaTheme="majorEastAsia" w:hAnsiTheme="majorHAnsi" w:cstheme="majorBidi"/>
      <w:b/>
      <w:sz w:val="22"/>
    </w:rPr>
  </w:style>
  <w:style w:type="character" w:styleId="Emphasis">
    <w:name w:val="Emphasis"/>
    <w:basedOn w:val="DefaultParagraphFont"/>
    <w:uiPriority w:val="3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3"/>
    <w:rsid w:val="00C00F8F"/>
    <w:rPr>
      <w:rFonts w:asciiTheme="majorHAnsi" w:eastAsiaTheme="majorEastAsia" w:hAnsiTheme="majorHAnsi" w:cstheme="majorBidi"/>
      <w:b/>
      <w:bCs/>
      <w:i/>
      <w:sz w:val="22"/>
    </w:rPr>
  </w:style>
  <w:style w:type="character" w:customStyle="1" w:styleId="Heading4Char">
    <w:name w:val="Heading 4 Char"/>
    <w:basedOn w:val="DefaultParagraphFont"/>
    <w:link w:val="Heading4"/>
    <w:uiPriority w:val="3"/>
    <w:rsid w:val="00664C1A"/>
    <w:rPr>
      <w:rFonts w:asciiTheme="majorHAnsi" w:eastAsiaTheme="majorEastAsia" w:hAnsiTheme="majorHAnsi" w:cstheme="majorBidi"/>
      <w:b/>
      <w:bCs/>
      <w:iCs/>
      <w:sz w:val="22"/>
    </w:rPr>
  </w:style>
  <w:style w:type="character" w:customStyle="1" w:styleId="Heading5Char">
    <w:name w:val="Heading 5 Char"/>
    <w:basedOn w:val="DefaultParagraphFont"/>
    <w:link w:val="Heading5"/>
    <w:uiPriority w:val="3"/>
    <w:rsid w:val="00664C1A"/>
    <w:rPr>
      <w:rFonts w:asciiTheme="majorHAnsi" w:eastAsiaTheme="majorEastAsia" w:hAnsiTheme="majorHAnsi" w:cstheme="majorBidi"/>
      <w:b/>
      <w:i/>
      <w:iCs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rsid w:val="000D4642"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kern w:val="24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kern w:val="24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kern w:val="24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kern w:val="24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 w:firstLine="0"/>
      <w:jc w:val="center"/>
    </w:pPr>
    <w:rPr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DDDDDD" w:themeColor="accent1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664C1A"/>
    <w:pPr>
      <w:ind w:left="720" w:firstLine="0"/>
    </w:pPr>
    <w:rPr>
      <w:iCs/>
      <w:color w:val="auto"/>
    </w:rPr>
  </w:style>
  <w:style w:type="character" w:customStyle="1" w:styleId="QuoteChar">
    <w:name w:val="Quote Char"/>
    <w:basedOn w:val="DefaultParagraphFont"/>
    <w:link w:val="Quote"/>
    <w:uiPriority w:val="29"/>
    <w:rsid w:val="00664C1A"/>
    <w:rPr>
      <w:iCs/>
      <w:color w:val="auto"/>
      <w:sz w:val="22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4"/>
    <w:qFormat/>
    <w:pPr>
      <w:spacing w:before="240"/>
      <w:ind w:firstLine="0"/>
      <w:contextualSpacing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kern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86440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5F5F5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8"/>
    <w:qFormat/>
    <w:rsid w:val="00B863FB"/>
    <w:pPr>
      <w:ind w:firstLine="0"/>
      <w:jc w:val="center"/>
    </w:pPr>
    <w:rPr>
      <w:rFonts w:eastAsia="Calibri" w:cs="Calibri"/>
      <w:szCs w:val="22"/>
    </w:rPr>
  </w:style>
  <w:style w:type="character" w:customStyle="1" w:styleId="SubtitleChar">
    <w:name w:val="Subtitle Char"/>
    <w:basedOn w:val="DefaultParagraphFont"/>
    <w:link w:val="Subtitle"/>
    <w:uiPriority w:val="18"/>
    <w:rsid w:val="00B863FB"/>
    <w:rPr>
      <w:rFonts w:eastAsia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apastyle.apa.org/style-grammar-guidelines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Templates\Student%20APA%20Style%20paper%207th%20editio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hyperlink" Target="https://apastyle.apa.org/style-grammar-guidelines" TargetMode="Externa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B49CE6BAB6A47AF8ACEF53D80744B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B11FDB-94E5-482D-ADD2-73FA47841E36}"/>
      </w:docPartPr>
      <w:docPartBody>
        <w:p w:rsidR="00167542" w:rsidRDefault="00167542">
          <w:pPr>
            <w:pStyle w:val="DB49CE6BAB6A47AF8ACEF53D80744BBD"/>
          </w:pPr>
          <w:bookmarkStart w:id="0" w:name="_Int_pGJ5iSU8"/>
          <w:bookmarkEnd w:id="0"/>
          <w:r w:rsidRPr="00B863FB">
            <w:rPr>
              <w:rFonts w:eastAsia="Calibri" w:cstheme="minorHAnsi"/>
              <w:i/>
              <w:iCs/>
              <w:noProof/>
              <w:color w:val="44546A" w:themeColor="text2"/>
            </w:rPr>
            <w:t xml:space="preserve">For additional information on APA Style formatting, please consult the </w:t>
          </w:r>
          <w:hyperlink r:id="rId4">
            <w:r w:rsidRPr="00B863FB">
              <w:rPr>
                <w:rStyle w:val="Hyperlink"/>
                <w:rFonts w:eastAsia="Calibri" w:cstheme="minorHAnsi"/>
                <w:i/>
                <w:iCs/>
                <w:noProof/>
              </w:rPr>
              <w:t xml:space="preserve">APA Style Manual, 7th </w:t>
            </w:r>
          </w:hyperlink>
          <w:r w:rsidRPr="00B863FB">
            <w:rPr>
              <w:rStyle w:val="Hyperlink"/>
              <w:rFonts w:eastAsia="Calibri" w:cstheme="minorHAnsi"/>
              <w:i/>
              <w:iCs/>
              <w:noProof/>
            </w:rPr>
            <w:t>Edition</w:t>
          </w:r>
          <w:r w:rsidRPr="00B863FB">
            <w:rPr>
              <w:rFonts w:eastAsia="Calibri" w:cstheme="minorHAnsi"/>
              <w:i/>
              <w:iCs/>
              <w:noProof/>
              <w:color w:val="44546A" w:themeColor="text2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542"/>
    <w:rsid w:val="00167542"/>
    <w:rsid w:val="002A2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3"/>
    <w:unhideWhenUsed/>
    <w:qFormat/>
    <w:pPr>
      <w:keepNext/>
      <w:keepLines/>
      <w:spacing w:after="0" w:line="480" w:lineRule="auto"/>
      <w:ind w:firstLine="720"/>
      <w:outlineLvl w:val="3"/>
    </w:pPr>
    <w:rPr>
      <w:rFonts w:asciiTheme="majorHAnsi" w:eastAsiaTheme="majorEastAsia" w:hAnsiTheme="majorHAnsi" w:cstheme="majorBidi"/>
      <w:b/>
      <w:bCs/>
      <w:iCs/>
      <w:color w:val="000000" w:themeColor="text1"/>
      <w:kern w:val="0"/>
      <w:szCs w:val="24"/>
      <w:lang w:eastAsia="ja-JP"/>
      <w14:ligatures w14:val="none"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pPr>
      <w:keepNext/>
      <w:keepLines/>
      <w:spacing w:after="0" w:line="480" w:lineRule="auto"/>
      <w:ind w:firstLine="720"/>
      <w:outlineLvl w:val="4"/>
    </w:pPr>
    <w:rPr>
      <w:rFonts w:asciiTheme="majorHAnsi" w:eastAsiaTheme="majorEastAsia" w:hAnsiTheme="majorHAnsi" w:cstheme="majorBidi"/>
      <w:b/>
      <w:i/>
      <w:iCs/>
      <w:color w:val="000000" w:themeColor="text1"/>
      <w:kern w:val="0"/>
      <w:szCs w:val="24"/>
      <w:lang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EA7866D43834180A280D6171F0273DF">
    <w:name w:val="EEA7866D43834180A280D6171F0273DF"/>
  </w:style>
  <w:style w:type="paragraph" w:customStyle="1" w:styleId="12A8B75649F647E9B53454053C17A95D">
    <w:name w:val="12A8B75649F647E9B53454053C17A95D"/>
  </w:style>
  <w:style w:type="paragraph" w:customStyle="1" w:styleId="DAE08C2B20324D629E10D6E3CF7DC6FE">
    <w:name w:val="DAE08C2B20324D629E10D6E3CF7DC6FE"/>
  </w:style>
  <w:style w:type="paragraph" w:customStyle="1" w:styleId="48D6E481FE84485580D08C2F47EDE00E">
    <w:name w:val="48D6E481FE84485580D08C2F47EDE00E"/>
  </w:style>
  <w:style w:type="paragraph" w:customStyle="1" w:styleId="14C5F91BC58C4207BDC93D16352F0AAF">
    <w:name w:val="14C5F91BC58C4207BDC93D16352F0AAF"/>
  </w:style>
  <w:style w:type="paragraph" w:customStyle="1" w:styleId="908593685CDF49AAB6F8C2DD5F2C5CD0">
    <w:name w:val="908593685CDF49AAB6F8C2DD5F2C5CD0"/>
  </w:style>
  <w:style w:type="paragraph" w:customStyle="1" w:styleId="92724EBD4302446E98DD8C89CB4FFEDD">
    <w:name w:val="92724EBD4302446E98DD8C89CB4FFEDD"/>
  </w:style>
  <w:style w:type="paragraph" w:customStyle="1" w:styleId="C231E0852EFB4C02AFF700C82D0C7DCE">
    <w:name w:val="C231E0852EFB4C02AFF700C82D0C7DCE"/>
  </w:style>
  <w:style w:type="paragraph" w:customStyle="1" w:styleId="7455A240C58742F88DBCC4E90BFE8670">
    <w:name w:val="7455A240C58742F88DBCC4E90BFE8670"/>
  </w:style>
  <w:style w:type="paragraph" w:customStyle="1" w:styleId="0123B1C4411B44DEBCE04603012C205B">
    <w:name w:val="0123B1C4411B44DEBCE04603012C205B"/>
  </w:style>
  <w:style w:type="paragraph" w:customStyle="1" w:styleId="EA7B4791DF724276A932BACA9697CD78">
    <w:name w:val="EA7B4791DF724276A932BACA9697CD78"/>
  </w:style>
  <w:style w:type="paragraph" w:customStyle="1" w:styleId="2066213378A4425B9AACA2A87930BE41">
    <w:name w:val="2066213378A4425B9AACA2A87930BE41"/>
  </w:style>
  <w:style w:type="paragraph" w:customStyle="1" w:styleId="BABCF19B6CE64BD4AE354FAD707A4ABB">
    <w:name w:val="BABCF19B6CE64BD4AE354FAD707A4ABB"/>
  </w:style>
  <w:style w:type="paragraph" w:customStyle="1" w:styleId="1AC426D5215C470789C11C019471A9A1">
    <w:name w:val="1AC426D5215C470789C11C019471A9A1"/>
  </w:style>
  <w:style w:type="paragraph" w:customStyle="1" w:styleId="1C31AEFDD05D4E4CAA7C89987F813773">
    <w:name w:val="1C31AEFDD05D4E4CAA7C89987F813773"/>
  </w:style>
  <w:style w:type="paragraph" w:customStyle="1" w:styleId="B71F427A4B0F47568B3B0D71E68C914C">
    <w:name w:val="B71F427A4B0F47568B3B0D71E68C914C"/>
  </w:style>
  <w:style w:type="paragraph" w:customStyle="1" w:styleId="BFC3BB3A33D84C128A8329D7CF82A47B">
    <w:name w:val="BFC3BB3A33D84C128A8329D7CF82A47B"/>
  </w:style>
  <w:style w:type="paragraph" w:customStyle="1" w:styleId="40C7E93C3CE0431EBA3F654B4CA001DD">
    <w:name w:val="40C7E93C3CE0431EBA3F654B4CA001DD"/>
  </w:style>
  <w:style w:type="paragraph" w:customStyle="1" w:styleId="7909EA7A8B0A4FF281FB2E1A7D46C5AE">
    <w:name w:val="7909EA7A8B0A4FF281FB2E1A7D46C5AE"/>
  </w:style>
  <w:style w:type="paragraph" w:customStyle="1" w:styleId="ED13527D102C496F8BBE58A0D187B215">
    <w:name w:val="ED13527D102C496F8BBE58A0D187B215"/>
  </w:style>
  <w:style w:type="character" w:customStyle="1" w:styleId="Heading4Char">
    <w:name w:val="Heading 4 Char"/>
    <w:basedOn w:val="DefaultParagraphFont"/>
    <w:link w:val="Heading4"/>
    <w:uiPriority w:val="3"/>
    <w:rPr>
      <w:rFonts w:asciiTheme="majorHAnsi" w:eastAsiaTheme="majorEastAsia" w:hAnsiTheme="majorHAnsi" w:cstheme="majorBidi"/>
      <w:b/>
      <w:bCs/>
      <w:iCs/>
      <w:color w:val="000000" w:themeColor="text1"/>
      <w:kern w:val="0"/>
      <w:szCs w:val="24"/>
      <w:lang w:eastAsia="ja-JP"/>
      <w14:ligatures w14:val="none"/>
    </w:rPr>
  </w:style>
  <w:style w:type="paragraph" w:customStyle="1" w:styleId="32D7FC1CB33148F492AB66672B1B0CB4">
    <w:name w:val="32D7FC1CB33148F492AB66672B1B0CB4"/>
  </w:style>
  <w:style w:type="paragraph" w:customStyle="1" w:styleId="57A47FC8316D4ABC86773B9A943B2F7E">
    <w:name w:val="57A47FC8316D4ABC86773B9A943B2F7E"/>
  </w:style>
  <w:style w:type="character" w:customStyle="1" w:styleId="Heading5Char">
    <w:name w:val="Heading 5 Char"/>
    <w:basedOn w:val="DefaultParagraphFont"/>
    <w:link w:val="Heading5"/>
    <w:uiPriority w:val="3"/>
    <w:rPr>
      <w:rFonts w:asciiTheme="majorHAnsi" w:eastAsiaTheme="majorEastAsia" w:hAnsiTheme="majorHAnsi" w:cstheme="majorBidi"/>
      <w:b/>
      <w:i/>
      <w:iCs/>
      <w:color w:val="000000" w:themeColor="text1"/>
      <w:kern w:val="0"/>
      <w:szCs w:val="24"/>
      <w:lang w:eastAsia="ja-JP"/>
      <w14:ligatures w14:val="none"/>
    </w:rPr>
  </w:style>
  <w:style w:type="paragraph" w:customStyle="1" w:styleId="EC828045ADE94D3FA90F71B02AE0EDB3">
    <w:name w:val="EC828045ADE94D3FA90F71B02AE0EDB3"/>
  </w:style>
  <w:style w:type="paragraph" w:customStyle="1" w:styleId="F9AF92379DAF4596A38FB5F85847D5FA">
    <w:name w:val="F9AF92379DAF4596A38FB5F85847D5FA"/>
  </w:style>
  <w:style w:type="paragraph" w:customStyle="1" w:styleId="686EDAB3A87F459FBAFAC03AD11E67AC">
    <w:name w:val="686EDAB3A87F459FBAFAC03AD11E67AC"/>
  </w:style>
  <w:style w:type="paragraph" w:customStyle="1" w:styleId="378CE9389622439194806BE1737F91BE">
    <w:name w:val="378CE9389622439194806BE1737F91BE"/>
  </w:style>
  <w:style w:type="paragraph" w:customStyle="1" w:styleId="9E39F46AC03A4FD2AE62990FD1FE92B7">
    <w:name w:val="9E39F46AC03A4FD2AE62990FD1FE92B7"/>
  </w:style>
  <w:style w:type="paragraph" w:customStyle="1" w:styleId="E98764DDE36B4F7396E3A73182788B1F">
    <w:name w:val="E98764DDE36B4F7396E3A73182788B1F"/>
  </w:style>
  <w:style w:type="paragraph" w:customStyle="1" w:styleId="8DAC00AE21CE49FB8FA34B2C8EC9DB50">
    <w:name w:val="8DAC00AE21CE49FB8FA34B2C8EC9DB50"/>
  </w:style>
  <w:style w:type="paragraph" w:customStyle="1" w:styleId="7FCDA3FF01414AE68423AE1FF7CE8AFE">
    <w:name w:val="7FCDA3FF01414AE68423AE1FF7CE8AFE"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customStyle="1" w:styleId="DB49CE6BAB6A47AF8ACEF53D80744BBD">
    <w:name w:val="DB49CE6BAB6A47AF8ACEF53D80744BB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758F74-CB61-4D5F-B003-A3FA896AFE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ADCF06E-81A5-4D29-A946-976E3F20FF4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676608B1-A148-495A-80CE-F0BD5CC963A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CE30210-B938-4BF8-883D-6DD5D4297C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APA Style paper 7th edition</Template>
  <TotalTime>0</TotalTime>
  <Pages>5</Pages>
  <Words>561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2024-11-05T13:55:00Z</dcterms:created>
  <dcterms:modified xsi:type="dcterms:W3CDTF">2024-11-05T14:19:00Z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